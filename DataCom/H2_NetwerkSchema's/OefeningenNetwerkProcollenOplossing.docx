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1474"/>
        <w:gridCol w:w="1491"/>
        <w:gridCol w:w="1325"/>
        <w:gridCol w:w="1407"/>
      </w:tblGrid>
      <w:tr w:rsidR="00D01B58" w14:paraId="61786AC3" w14:textId="77777777" w:rsidTr="00CE7A80">
        <w:trPr>
          <w:cantSplit/>
          <w:trHeight w:val="385"/>
        </w:trPr>
        <w:tc>
          <w:tcPr>
            <w:tcW w:w="3936" w:type="dxa"/>
            <w:vMerge w:val="restart"/>
            <w:tcBorders>
              <w:top w:val="nil"/>
              <w:left w:val="nil"/>
            </w:tcBorders>
          </w:tcPr>
          <w:p w14:paraId="56C6F003" w14:textId="77777777" w:rsidR="00D01B58" w:rsidRDefault="00D01B58" w:rsidP="00456C27">
            <w:pPr>
              <w:spacing w:after="0"/>
              <w:rPr>
                <w:color w:val="808080"/>
              </w:rPr>
            </w:pPr>
            <w:bookmarkStart w:id="0" w:name="_Hlk69738215"/>
            <w:r>
              <w:rPr>
                <w:noProof/>
                <w:lang w:eastAsia="nl-BE"/>
              </w:rPr>
              <w:drawing>
                <wp:inline distT="0" distB="0" distL="0" distR="0" wp14:anchorId="3E76FA0A" wp14:editId="3EAA5C60">
                  <wp:extent cx="1531917" cy="655841"/>
                  <wp:effectExtent l="0" t="0" r="0" b="0"/>
                  <wp:docPr id="1" name="Afbeelding 1" descr="10002i_1PMAAS-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002i_1PMAAS-lores"/>
                          <pic:cNvPicPr>
                            <a:picLocks noChangeAspect="1" noChangeArrowheads="1"/>
                          </pic:cNvPicPr>
                        </pic:nvPicPr>
                        <pic:blipFill>
                          <a:blip r:embed="rId11" cstate="print"/>
                          <a:srcRect l="12671" t="30869" b="31181"/>
                          <a:stretch>
                            <a:fillRect/>
                          </a:stretch>
                        </pic:blipFill>
                        <pic:spPr bwMode="auto">
                          <a:xfrm>
                            <a:off x="0" y="0"/>
                            <a:ext cx="1558066" cy="667036"/>
                          </a:xfrm>
                          <a:prstGeom prst="rect">
                            <a:avLst/>
                          </a:prstGeom>
                          <a:noFill/>
                          <a:ln w="9525">
                            <a:noFill/>
                            <a:miter lim="800000"/>
                            <a:headEnd/>
                            <a:tailEnd/>
                          </a:ln>
                        </pic:spPr>
                      </pic:pic>
                    </a:graphicData>
                  </a:graphic>
                </wp:inline>
              </w:drawing>
            </w:r>
          </w:p>
          <w:p w14:paraId="28F27C7B" w14:textId="77777777" w:rsidR="00D01B58" w:rsidRPr="00CE7A80" w:rsidRDefault="00D01B58" w:rsidP="00D42D70">
            <w:pPr>
              <w:pStyle w:val="Heading5"/>
              <w:spacing w:after="0"/>
              <w:ind w:left="57"/>
              <w:jc w:val="left"/>
              <w:rPr>
                <w:color w:val="808080"/>
                <w:sz w:val="14"/>
                <w:szCs w:val="14"/>
              </w:rPr>
            </w:pPr>
            <w:r w:rsidRPr="00CE7A80">
              <w:rPr>
                <w:color w:val="808080"/>
                <w:sz w:val="14"/>
                <w:szCs w:val="14"/>
              </w:rPr>
              <w:t>Campus Ledeberg</w:t>
            </w:r>
          </w:p>
          <w:p w14:paraId="799E48E8" w14:textId="77777777" w:rsidR="00D01B58" w:rsidRPr="00CE7A80" w:rsidRDefault="00D01B58" w:rsidP="00456C27">
            <w:pPr>
              <w:autoSpaceDE w:val="0"/>
              <w:autoSpaceDN w:val="0"/>
              <w:adjustRightInd w:val="0"/>
              <w:spacing w:after="0"/>
              <w:ind w:left="57"/>
              <w:jc w:val="both"/>
              <w:rPr>
                <w:rFonts w:cs="LucidaSans,Bold"/>
                <w:bCs/>
                <w:color w:val="5F5F5F"/>
                <w:sz w:val="14"/>
                <w:szCs w:val="14"/>
              </w:rPr>
            </w:pPr>
            <w:r w:rsidRPr="00CE7A80">
              <w:rPr>
                <w:rFonts w:cs="LucidaSans,Bold"/>
                <w:bCs/>
                <w:color w:val="5F5F5F"/>
                <w:sz w:val="14"/>
                <w:szCs w:val="14"/>
              </w:rPr>
              <w:t xml:space="preserve">Hundelgemsesteenweg 93 </w:t>
            </w:r>
            <w:r w:rsidRPr="00CE7A80">
              <w:rPr>
                <w:rFonts w:cs="LucidaSans,Bold"/>
                <w:bCs/>
                <w:color w:val="5F5F5F"/>
                <w:sz w:val="14"/>
                <w:szCs w:val="14"/>
              </w:rPr>
              <w:sym w:font="Wingdings" w:char="F0A7"/>
            </w:r>
            <w:r w:rsidRPr="00CE7A80">
              <w:rPr>
                <w:rFonts w:cs="LucidaSans,Bold"/>
                <w:bCs/>
                <w:color w:val="5F5F5F"/>
                <w:sz w:val="14"/>
                <w:szCs w:val="14"/>
              </w:rPr>
              <w:t xml:space="preserve"> 9050 LEDEBERG</w:t>
            </w:r>
          </w:p>
          <w:p w14:paraId="485FDE66" w14:textId="77777777" w:rsidR="00D01B58" w:rsidRPr="00CE7A80" w:rsidRDefault="00D01B58" w:rsidP="00CE7A80">
            <w:pPr>
              <w:spacing w:after="360"/>
              <w:ind w:left="57"/>
              <w:rPr>
                <w:rFonts w:cs="LucidaSans,Bold"/>
                <w:bCs/>
                <w:color w:val="5F5F5F"/>
                <w:sz w:val="14"/>
                <w:szCs w:val="14"/>
              </w:rPr>
            </w:pPr>
            <w:r w:rsidRPr="00CE7A80">
              <w:rPr>
                <w:rFonts w:cs="LucidaSans,Bold"/>
                <w:bCs/>
                <w:color w:val="5F5F5F"/>
                <w:sz w:val="14"/>
                <w:szCs w:val="14"/>
              </w:rPr>
              <w:sym w:font="Webdings" w:char="F0C5"/>
            </w:r>
            <w:r w:rsidRPr="00CE7A80">
              <w:rPr>
                <w:rFonts w:cs="LucidaSans,Bold"/>
                <w:bCs/>
                <w:color w:val="5F5F5F"/>
                <w:sz w:val="14"/>
                <w:szCs w:val="14"/>
              </w:rPr>
              <w:t xml:space="preserve"> 09 231 23 48</w:t>
            </w:r>
          </w:p>
          <w:p w14:paraId="20E3BB1C" w14:textId="77777777" w:rsidR="00C621ED" w:rsidRDefault="00C621ED" w:rsidP="00456C27">
            <w:pPr>
              <w:spacing w:after="0"/>
              <w:ind w:left="57"/>
              <w:rPr>
                <w:color w:val="999999"/>
                <w:sz w:val="16"/>
                <w:szCs w:val="16"/>
              </w:rPr>
            </w:pPr>
            <w:r>
              <w:rPr>
                <w:noProof/>
                <w:lang w:eastAsia="nl-BE"/>
              </w:rPr>
              <w:drawing>
                <wp:inline distT="0" distB="0" distL="0" distR="0" wp14:anchorId="6CFE99B8" wp14:editId="7E5C0C05">
                  <wp:extent cx="1324460" cy="326572"/>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30652" cy="328099"/>
                          </a:xfrm>
                          <a:prstGeom prst="rect">
                            <a:avLst/>
                          </a:prstGeom>
                        </pic:spPr>
                      </pic:pic>
                    </a:graphicData>
                  </a:graphic>
                </wp:inline>
              </w:drawing>
            </w:r>
          </w:p>
        </w:tc>
        <w:tc>
          <w:tcPr>
            <w:tcW w:w="1474" w:type="dxa"/>
            <w:tcBorders>
              <w:bottom w:val="nil"/>
              <w:right w:val="nil"/>
            </w:tcBorders>
            <w:vAlign w:val="bottom"/>
          </w:tcPr>
          <w:p w14:paraId="5B8DE2A8" w14:textId="77777777" w:rsidR="00D01B58" w:rsidRDefault="00D01B58" w:rsidP="00CE7A80">
            <w:pPr>
              <w:spacing w:after="0"/>
            </w:pPr>
            <w:r>
              <w:t>Naam:</w:t>
            </w:r>
          </w:p>
        </w:tc>
        <w:tc>
          <w:tcPr>
            <w:tcW w:w="4223" w:type="dxa"/>
            <w:gridSpan w:val="3"/>
            <w:tcBorders>
              <w:left w:val="nil"/>
              <w:bottom w:val="dotted" w:sz="4" w:space="0" w:color="auto"/>
            </w:tcBorders>
            <w:vAlign w:val="bottom"/>
          </w:tcPr>
          <w:p w14:paraId="6D3D3DCA" w14:textId="77777777" w:rsidR="00D01B58" w:rsidRPr="0066324D" w:rsidRDefault="00D01B58" w:rsidP="00CE7A80">
            <w:pPr>
              <w:tabs>
                <w:tab w:val="right" w:leader="dot" w:pos="4412"/>
              </w:tabs>
              <w:spacing w:after="0"/>
              <w:rPr>
                <w:b/>
              </w:rPr>
            </w:pPr>
          </w:p>
        </w:tc>
      </w:tr>
      <w:tr w:rsidR="00D01B58" w14:paraId="03DA0958" w14:textId="77777777" w:rsidTr="00CE7A80">
        <w:trPr>
          <w:cantSplit/>
          <w:trHeight w:val="385"/>
        </w:trPr>
        <w:tc>
          <w:tcPr>
            <w:tcW w:w="3936" w:type="dxa"/>
            <w:vMerge/>
            <w:tcBorders>
              <w:left w:val="nil"/>
            </w:tcBorders>
          </w:tcPr>
          <w:p w14:paraId="63A4A8C2" w14:textId="77777777" w:rsidR="00D01B58" w:rsidRDefault="00D01B58" w:rsidP="00456C27"/>
        </w:tc>
        <w:tc>
          <w:tcPr>
            <w:tcW w:w="1474" w:type="dxa"/>
            <w:tcBorders>
              <w:top w:val="nil"/>
              <w:bottom w:val="nil"/>
              <w:right w:val="nil"/>
            </w:tcBorders>
            <w:vAlign w:val="bottom"/>
          </w:tcPr>
          <w:p w14:paraId="3EEB0639" w14:textId="77777777" w:rsidR="00D01B58" w:rsidRDefault="00D01B58" w:rsidP="00CE7A80">
            <w:pPr>
              <w:spacing w:after="0"/>
            </w:pPr>
            <w:r>
              <w:t>Klas:</w:t>
            </w:r>
          </w:p>
        </w:tc>
        <w:tc>
          <w:tcPr>
            <w:tcW w:w="4223" w:type="dxa"/>
            <w:gridSpan w:val="3"/>
            <w:tcBorders>
              <w:top w:val="dotted" w:sz="4" w:space="0" w:color="auto"/>
              <w:left w:val="nil"/>
              <w:bottom w:val="dotted" w:sz="4" w:space="0" w:color="auto"/>
            </w:tcBorders>
            <w:vAlign w:val="bottom"/>
          </w:tcPr>
          <w:p w14:paraId="595A9A30" w14:textId="3D368E41" w:rsidR="00D01B58" w:rsidRDefault="00F2594F" w:rsidP="00CE7A80">
            <w:pPr>
              <w:tabs>
                <w:tab w:val="right" w:leader="dot" w:pos="4412"/>
              </w:tabs>
              <w:spacing w:after="0"/>
              <w:rPr>
                <w:lang w:val="en-GB"/>
              </w:rPr>
            </w:pPr>
            <w:r>
              <w:rPr>
                <w:lang w:val="en-GB"/>
              </w:rPr>
              <w:t>6</w:t>
            </w:r>
            <w:r w:rsidR="00083A84">
              <w:rPr>
                <w:lang w:val="en-GB"/>
              </w:rPr>
              <w:t>ApDa</w:t>
            </w:r>
          </w:p>
        </w:tc>
      </w:tr>
      <w:tr w:rsidR="00D01B58" w14:paraId="19BB1913" w14:textId="77777777" w:rsidTr="00CE7A80">
        <w:trPr>
          <w:cantSplit/>
          <w:trHeight w:val="385"/>
        </w:trPr>
        <w:tc>
          <w:tcPr>
            <w:tcW w:w="3936" w:type="dxa"/>
            <w:vMerge/>
            <w:tcBorders>
              <w:left w:val="nil"/>
            </w:tcBorders>
          </w:tcPr>
          <w:p w14:paraId="5EA529A4" w14:textId="77777777" w:rsidR="00D01B58" w:rsidRDefault="00D01B58" w:rsidP="00456C27"/>
        </w:tc>
        <w:tc>
          <w:tcPr>
            <w:tcW w:w="1474" w:type="dxa"/>
            <w:tcBorders>
              <w:top w:val="nil"/>
              <w:bottom w:val="nil"/>
              <w:right w:val="nil"/>
            </w:tcBorders>
            <w:vAlign w:val="bottom"/>
          </w:tcPr>
          <w:p w14:paraId="013B6D05" w14:textId="77777777" w:rsidR="00D01B58" w:rsidRDefault="00D01B58" w:rsidP="00CE7A80">
            <w:pPr>
              <w:spacing w:after="0"/>
            </w:pPr>
            <w:r>
              <w:t>Datum:</w:t>
            </w:r>
          </w:p>
        </w:tc>
        <w:tc>
          <w:tcPr>
            <w:tcW w:w="4223" w:type="dxa"/>
            <w:gridSpan w:val="3"/>
            <w:tcBorders>
              <w:top w:val="dotted" w:sz="4" w:space="0" w:color="auto"/>
              <w:left w:val="nil"/>
              <w:bottom w:val="dotted" w:sz="4" w:space="0" w:color="auto"/>
            </w:tcBorders>
            <w:vAlign w:val="bottom"/>
          </w:tcPr>
          <w:p w14:paraId="5FD216A1" w14:textId="2752AC62" w:rsidR="00D01B58" w:rsidRDefault="00D01B58" w:rsidP="00CE7A80">
            <w:pPr>
              <w:tabs>
                <w:tab w:val="right" w:leader="dot" w:pos="4412"/>
              </w:tabs>
              <w:spacing w:after="0"/>
            </w:pPr>
            <w:r>
              <w:fldChar w:fldCharType="begin"/>
            </w:r>
            <w:r>
              <w:instrText xml:space="preserve"> TIME \@ "d MMMM yyyy" </w:instrText>
            </w:r>
            <w:r>
              <w:fldChar w:fldCharType="separate"/>
            </w:r>
            <w:r w:rsidR="00B67535">
              <w:rPr>
                <w:noProof/>
              </w:rPr>
              <w:t>20 september 2025</w:t>
            </w:r>
            <w:r>
              <w:fldChar w:fldCharType="end"/>
            </w:r>
          </w:p>
        </w:tc>
      </w:tr>
      <w:tr w:rsidR="00D01B58" w14:paraId="398E6A8D" w14:textId="77777777" w:rsidTr="00CE7A80">
        <w:trPr>
          <w:cantSplit/>
          <w:trHeight w:val="385"/>
        </w:trPr>
        <w:tc>
          <w:tcPr>
            <w:tcW w:w="3936" w:type="dxa"/>
            <w:vMerge/>
            <w:tcBorders>
              <w:left w:val="nil"/>
            </w:tcBorders>
          </w:tcPr>
          <w:p w14:paraId="39BDB323" w14:textId="77777777" w:rsidR="00D01B58" w:rsidRDefault="00D01B58" w:rsidP="00456C27"/>
        </w:tc>
        <w:tc>
          <w:tcPr>
            <w:tcW w:w="1474" w:type="dxa"/>
            <w:tcBorders>
              <w:top w:val="nil"/>
              <w:bottom w:val="nil"/>
              <w:right w:val="nil"/>
            </w:tcBorders>
            <w:vAlign w:val="bottom"/>
          </w:tcPr>
          <w:p w14:paraId="3D8E1943" w14:textId="77777777" w:rsidR="00D01B58" w:rsidRDefault="00D01B58" w:rsidP="00CE7A80">
            <w:pPr>
              <w:spacing w:after="0"/>
            </w:pPr>
            <w:r>
              <w:t>Vak:</w:t>
            </w:r>
          </w:p>
        </w:tc>
        <w:tc>
          <w:tcPr>
            <w:tcW w:w="4223" w:type="dxa"/>
            <w:gridSpan w:val="3"/>
            <w:tcBorders>
              <w:top w:val="dotted" w:sz="4" w:space="0" w:color="auto"/>
              <w:left w:val="nil"/>
              <w:bottom w:val="dotted" w:sz="4" w:space="0" w:color="auto"/>
            </w:tcBorders>
            <w:vAlign w:val="bottom"/>
          </w:tcPr>
          <w:p w14:paraId="0F6BE720" w14:textId="1871A003" w:rsidR="00D01B58" w:rsidRDefault="00083A84" w:rsidP="00CE7A80">
            <w:pPr>
              <w:tabs>
                <w:tab w:val="right" w:leader="dot" w:pos="4412"/>
              </w:tabs>
              <w:spacing w:after="0"/>
            </w:pPr>
            <w:r>
              <w:t>Datacommunicatie</w:t>
            </w:r>
          </w:p>
        </w:tc>
      </w:tr>
      <w:tr w:rsidR="00D01B58" w14:paraId="524E704A" w14:textId="77777777" w:rsidTr="00CE7A80">
        <w:trPr>
          <w:cantSplit/>
          <w:trHeight w:val="385"/>
        </w:trPr>
        <w:tc>
          <w:tcPr>
            <w:tcW w:w="3936" w:type="dxa"/>
            <w:vMerge/>
            <w:tcBorders>
              <w:left w:val="nil"/>
            </w:tcBorders>
          </w:tcPr>
          <w:p w14:paraId="279A7858" w14:textId="77777777" w:rsidR="00D01B58" w:rsidRDefault="00D01B58" w:rsidP="00456C27"/>
        </w:tc>
        <w:tc>
          <w:tcPr>
            <w:tcW w:w="1474" w:type="dxa"/>
            <w:tcBorders>
              <w:top w:val="nil"/>
              <w:bottom w:val="nil"/>
              <w:right w:val="nil"/>
            </w:tcBorders>
            <w:vAlign w:val="bottom"/>
          </w:tcPr>
          <w:p w14:paraId="6C0788A1" w14:textId="77777777" w:rsidR="00D01B58" w:rsidRDefault="00D01B58" w:rsidP="00CE7A80">
            <w:pPr>
              <w:spacing w:after="0"/>
            </w:pPr>
            <w:r>
              <w:t>Leerkracht:</w:t>
            </w:r>
          </w:p>
        </w:tc>
        <w:tc>
          <w:tcPr>
            <w:tcW w:w="4223" w:type="dxa"/>
            <w:gridSpan w:val="3"/>
            <w:tcBorders>
              <w:top w:val="dotted" w:sz="4" w:space="0" w:color="auto"/>
              <w:left w:val="nil"/>
              <w:bottom w:val="nil"/>
            </w:tcBorders>
            <w:vAlign w:val="bottom"/>
          </w:tcPr>
          <w:p w14:paraId="78117F52" w14:textId="600021F2" w:rsidR="00D01B58" w:rsidRDefault="0015683F" w:rsidP="00CE7A80">
            <w:pPr>
              <w:tabs>
                <w:tab w:val="right" w:leader="dot" w:pos="4433"/>
              </w:tabs>
              <w:spacing w:after="0"/>
            </w:pPr>
            <w:r>
              <w:t>Vital Vercleyen</w:t>
            </w:r>
          </w:p>
        </w:tc>
      </w:tr>
      <w:tr w:rsidR="00D01B58" w14:paraId="65F756D3" w14:textId="77777777" w:rsidTr="00CE7A80">
        <w:trPr>
          <w:cantSplit/>
          <w:trHeight w:val="385"/>
        </w:trPr>
        <w:tc>
          <w:tcPr>
            <w:tcW w:w="3936" w:type="dxa"/>
            <w:vMerge/>
            <w:tcBorders>
              <w:left w:val="nil"/>
            </w:tcBorders>
          </w:tcPr>
          <w:p w14:paraId="26369855" w14:textId="77777777" w:rsidR="00D01B58" w:rsidRDefault="00D01B58" w:rsidP="00456C27"/>
        </w:tc>
        <w:tc>
          <w:tcPr>
            <w:tcW w:w="1474" w:type="dxa"/>
            <w:tcBorders>
              <w:top w:val="nil"/>
              <w:bottom w:val="nil"/>
              <w:right w:val="nil"/>
            </w:tcBorders>
            <w:vAlign w:val="bottom"/>
          </w:tcPr>
          <w:p w14:paraId="177EB95E" w14:textId="77777777" w:rsidR="00D01B58" w:rsidRDefault="00D01B58" w:rsidP="00CE7A80">
            <w:pPr>
              <w:spacing w:after="0"/>
            </w:pPr>
            <w:r>
              <w:t>Pagina’s:</w:t>
            </w:r>
          </w:p>
        </w:tc>
        <w:tc>
          <w:tcPr>
            <w:tcW w:w="1491" w:type="dxa"/>
            <w:tcBorders>
              <w:top w:val="dotted" w:sz="4" w:space="0" w:color="auto"/>
              <w:left w:val="nil"/>
              <w:bottom w:val="dotted" w:sz="4" w:space="0" w:color="auto"/>
            </w:tcBorders>
            <w:vAlign w:val="bottom"/>
          </w:tcPr>
          <w:p w14:paraId="7399FF5F" w14:textId="7CA3981D" w:rsidR="00D01B58" w:rsidRDefault="00D01B58" w:rsidP="00CE7A80">
            <w:pPr>
              <w:tabs>
                <w:tab w:val="right" w:leader="dot" w:pos="4433"/>
              </w:tabs>
              <w:spacing w:after="0"/>
            </w:pPr>
          </w:p>
        </w:tc>
        <w:tc>
          <w:tcPr>
            <w:tcW w:w="1325" w:type="dxa"/>
            <w:tcBorders>
              <w:top w:val="single" w:sz="4" w:space="0" w:color="auto"/>
              <w:left w:val="nil"/>
              <w:bottom w:val="nil"/>
            </w:tcBorders>
            <w:vAlign w:val="center"/>
          </w:tcPr>
          <w:p w14:paraId="75E6D080" w14:textId="261CC58D" w:rsidR="00D01B58" w:rsidRDefault="00D01B58" w:rsidP="00456C27">
            <w:pPr>
              <w:tabs>
                <w:tab w:val="right" w:leader="dot" w:pos="4433"/>
              </w:tabs>
              <w:spacing w:after="0"/>
            </w:pPr>
          </w:p>
        </w:tc>
        <w:tc>
          <w:tcPr>
            <w:tcW w:w="1407" w:type="dxa"/>
            <w:tcBorders>
              <w:top w:val="single" w:sz="4" w:space="0" w:color="auto"/>
              <w:left w:val="nil"/>
              <w:bottom w:val="nil"/>
            </w:tcBorders>
            <w:vAlign w:val="center"/>
          </w:tcPr>
          <w:p w14:paraId="636EEEB6" w14:textId="4C7229A5" w:rsidR="00083A84" w:rsidRDefault="00083A84" w:rsidP="00CC06A3">
            <w:pPr>
              <w:tabs>
                <w:tab w:val="right" w:leader="dot" w:pos="4433"/>
              </w:tabs>
              <w:spacing w:after="0"/>
              <w:jc w:val="center"/>
              <w:rPr>
                <w:b/>
              </w:rPr>
            </w:pPr>
            <w:r>
              <w:rPr>
                <w:b/>
              </w:rPr>
              <w:t xml:space="preserve"> </w:t>
            </w:r>
          </w:p>
          <w:p w14:paraId="32D9BB68" w14:textId="63810676" w:rsidR="00D01B58" w:rsidRPr="00BA5720" w:rsidRDefault="00CC06A3" w:rsidP="00456C27">
            <w:pPr>
              <w:tabs>
                <w:tab w:val="right" w:leader="dot" w:pos="4433"/>
              </w:tabs>
              <w:spacing w:after="0"/>
              <w:jc w:val="right"/>
              <w:rPr>
                <w:b/>
              </w:rPr>
            </w:pPr>
            <w:r>
              <w:rPr>
                <w:b/>
                <w:sz w:val="14"/>
                <w:szCs w:val="14"/>
              </w:rPr>
              <w:t>GEEN</w:t>
            </w:r>
          </w:p>
        </w:tc>
      </w:tr>
      <w:bookmarkEnd w:id="0"/>
      <w:tr w:rsidR="00D01B58" w14:paraId="7A0965B5" w14:textId="77777777" w:rsidTr="00D01B58">
        <w:trPr>
          <w:cantSplit/>
          <w:trHeight w:val="77"/>
        </w:trPr>
        <w:tc>
          <w:tcPr>
            <w:tcW w:w="3936" w:type="dxa"/>
            <w:vMerge/>
            <w:tcBorders>
              <w:left w:val="nil"/>
              <w:bottom w:val="nil"/>
            </w:tcBorders>
          </w:tcPr>
          <w:p w14:paraId="5CCAD8E2" w14:textId="77777777" w:rsidR="00D01B58" w:rsidRDefault="00D01B58" w:rsidP="00456C27"/>
        </w:tc>
        <w:tc>
          <w:tcPr>
            <w:tcW w:w="1474" w:type="dxa"/>
            <w:tcBorders>
              <w:top w:val="nil"/>
              <w:right w:val="nil"/>
            </w:tcBorders>
            <w:vAlign w:val="center"/>
          </w:tcPr>
          <w:p w14:paraId="6CEF3615" w14:textId="77777777" w:rsidR="00D01B58" w:rsidRPr="00E2337A" w:rsidRDefault="00D01B58" w:rsidP="00456C27">
            <w:pPr>
              <w:spacing w:after="0" w:line="60" w:lineRule="exact"/>
              <w:rPr>
                <w:sz w:val="2"/>
                <w:szCs w:val="2"/>
              </w:rPr>
            </w:pPr>
          </w:p>
        </w:tc>
        <w:tc>
          <w:tcPr>
            <w:tcW w:w="1491" w:type="dxa"/>
            <w:tcBorders>
              <w:top w:val="dotted" w:sz="4" w:space="0" w:color="auto"/>
              <w:left w:val="nil"/>
              <w:bottom w:val="single" w:sz="4" w:space="0" w:color="auto"/>
              <w:right w:val="single" w:sz="4" w:space="0" w:color="auto"/>
            </w:tcBorders>
            <w:vAlign w:val="center"/>
          </w:tcPr>
          <w:p w14:paraId="2FFAB79F" w14:textId="77777777" w:rsidR="00D01B58" w:rsidRPr="00E2337A" w:rsidRDefault="00D01B58" w:rsidP="00456C27">
            <w:pPr>
              <w:tabs>
                <w:tab w:val="right" w:leader="dot" w:pos="1172"/>
              </w:tabs>
              <w:spacing w:after="0" w:line="60" w:lineRule="exact"/>
              <w:rPr>
                <w:sz w:val="2"/>
                <w:szCs w:val="2"/>
              </w:rPr>
            </w:pPr>
          </w:p>
        </w:tc>
        <w:tc>
          <w:tcPr>
            <w:tcW w:w="1325" w:type="dxa"/>
            <w:tcBorders>
              <w:top w:val="nil"/>
              <w:left w:val="single" w:sz="4" w:space="0" w:color="auto"/>
              <w:bottom w:val="single" w:sz="4" w:space="0" w:color="auto"/>
              <w:right w:val="single" w:sz="4" w:space="0" w:color="auto"/>
            </w:tcBorders>
            <w:vAlign w:val="center"/>
          </w:tcPr>
          <w:p w14:paraId="40630922" w14:textId="77777777" w:rsidR="00D01B58" w:rsidRPr="00E2337A" w:rsidRDefault="00D01B58" w:rsidP="00456C27">
            <w:pPr>
              <w:spacing w:after="0" w:line="60" w:lineRule="exact"/>
              <w:rPr>
                <w:sz w:val="2"/>
                <w:szCs w:val="2"/>
              </w:rPr>
            </w:pPr>
          </w:p>
        </w:tc>
        <w:tc>
          <w:tcPr>
            <w:tcW w:w="1407" w:type="dxa"/>
            <w:tcBorders>
              <w:top w:val="nil"/>
              <w:left w:val="single" w:sz="4" w:space="0" w:color="auto"/>
              <w:bottom w:val="single" w:sz="4" w:space="0" w:color="auto"/>
              <w:right w:val="single" w:sz="4" w:space="0" w:color="auto"/>
            </w:tcBorders>
            <w:vAlign w:val="center"/>
          </w:tcPr>
          <w:p w14:paraId="326223EF" w14:textId="77777777" w:rsidR="00D01B58" w:rsidRPr="00E2337A" w:rsidRDefault="00D01B58" w:rsidP="00456C27">
            <w:pPr>
              <w:spacing w:after="0" w:line="60" w:lineRule="exact"/>
              <w:rPr>
                <w:sz w:val="2"/>
                <w:szCs w:val="2"/>
              </w:rPr>
            </w:pPr>
            <w:r>
              <w:rPr>
                <w:sz w:val="2"/>
                <w:szCs w:val="2"/>
              </w:rPr>
              <w:t>20</w:t>
            </w:r>
          </w:p>
        </w:tc>
      </w:tr>
    </w:tbl>
    <w:p w14:paraId="558FC172" w14:textId="407C64B0" w:rsidR="003B5EEC" w:rsidRDefault="00CC06A3" w:rsidP="00D7182B">
      <w:pPr>
        <w:pStyle w:val="Title"/>
        <w:tabs>
          <w:tab w:val="right" w:leader="dot" w:pos="9639"/>
        </w:tabs>
      </w:pPr>
      <w:r>
        <w:t xml:space="preserve">Oefeningen Les </w:t>
      </w:r>
      <w:r w:rsidR="00146B06">
        <w:t>6</w:t>
      </w:r>
    </w:p>
    <w:p w14:paraId="3337473C" w14:textId="07B6FF44" w:rsidR="00845423" w:rsidRDefault="0076711C" w:rsidP="00845423">
      <w:pPr>
        <w:pStyle w:val="Heading1"/>
      </w:pPr>
      <w:r>
        <w:tab/>
      </w:r>
      <w:r w:rsidR="00845423">
        <w:t>HyperText Transfer Protocol</w:t>
      </w:r>
    </w:p>
    <w:p w14:paraId="0BD2F870" w14:textId="1F54F685" w:rsidR="009D38AC" w:rsidRDefault="00845423" w:rsidP="00845423">
      <w:r>
        <w:t xml:space="preserve">Voor je de oefeningen maakt lees je eerst </w:t>
      </w:r>
      <w:r w:rsidR="009D38AC">
        <w:t>onderstaande drie</w:t>
      </w:r>
      <w:r>
        <w:t xml:space="preserve"> webpagina’s. Deze pagina’s zijn oud, maar bieden een kort en duidelijk beeld van de werking van het internet en het world wide web.</w:t>
      </w:r>
      <w:r w:rsidR="009D38AC">
        <w:t xml:space="preserve"> Op sommige van de hieronder volgende vragen vind je het antwoord in de tekst, maar bij andere zal je zelf nog wat zoekwerk moeten doen.</w:t>
      </w:r>
    </w:p>
    <w:p w14:paraId="70D59035" w14:textId="7FE86796" w:rsidR="00845423" w:rsidRPr="009D38AC" w:rsidRDefault="009D38AC" w:rsidP="00845423">
      <w:pPr>
        <w:pStyle w:val="ListParagraph"/>
        <w:numPr>
          <w:ilvl w:val="0"/>
          <w:numId w:val="16"/>
        </w:numPr>
        <w:rPr>
          <w:lang w:val="fr-BE"/>
        </w:rPr>
      </w:pPr>
      <w:hyperlink r:id="rId13" w:history="1">
        <w:r w:rsidRPr="009D38AC">
          <w:rPr>
            <w:rStyle w:val="Hyperlink"/>
            <w:lang w:val="fr-BE"/>
          </w:rPr>
          <w:t>Internet Introductie (vub.ac.be)</w:t>
        </w:r>
      </w:hyperlink>
    </w:p>
    <w:p w14:paraId="029DFC24" w14:textId="2A8ACCF3" w:rsidR="009D38AC" w:rsidRPr="009D38AC" w:rsidRDefault="009D38AC" w:rsidP="00845423">
      <w:pPr>
        <w:pStyle w:val="ListParagraph"/>
        <w:numPr>
          <w:ilvl w:val="0"/>
          <w:numId w:val="16"/>
        </w:numPr>
      </w:pPr>
      <w:hyperlink r:id="rId14" w:history="1">
        <w:r w:rsidRPr="009D38AC">
          <w:rPr>
            <w:rStyle w:val="Hyperlink"/>
          </w:rPr>
          <w:t>Werking Websites (vub.ac.be)</w:t>
        </w:r>
      </w:hyperlink>
    </w:p>
    <w:p w14:paraId="451CE9EF" w14:textId="22A4D0E4" w:rsidR="009D38AC" w:rsidRDefault="009D38AC" w:rsidP="00845423">
      <w:pPr>
        <w:pStyle w:val="ListParagraph"/>
        <w:numPr>
          <w:ilvl w:val="0"/>
          <w:numId w:val="16"/>
        </w:numPr>
      </w:pPr>
      <w:hyperlink r:id="rId15" w:history="1">
        <w:r w:rsidRPr="009D38AC">
          <w:rPr>
            <w:rStyle w:val="Hyperlink"/>
          </w:rPr>
          <w:t>Website Elements (vub.ac.be)</w:t>
        </w:r>
      </w:hyperlink>
    </w:p>
    <w:p w14:paraId="5464DF3B" w14:textId="77777777" w:rsidR="009D38AC" w:rsidRPr="009D38AC" w:rsidRDefault="009D38AC" w:rsidP="009D38AC">
      <w:pPr>
        <w:pStyle w:val="ListParagraph"/>
        <w:ind w:left="720" w:firstLine="0"/>
      </w:pPr>
    </w:p>
    <w:p w14:paraId="023E68D6" w14:textId="2DC53529" w:rsidR="00845423" w:rsidRDefault="00845423" w:rsidP="00845423">
      <w:pPr>
        <w:pStyle w:val="Heading2"/>
      </w:pPr>
      <w:r>
        <w:t>Leg kort uit waarom HTTP onder de applicatielaag valt</w:t>
      </w:r>
      <w:r w:rsidR="009D38AC">
        <w:t>.</w:t>
      </w:r>
    </w:p>
    <w:p w14:paraId="1820500E" w14:textId="77777777" w:rsidR="00652B9D" w:rsidRDefault="00652B9D" w:rsidP="00652B9D"/>
    <w:p w14:paraId="3EDBD5B2" w14:textId="3FA2F55E" w:rsidR="00652B9D" w:rsidRPr="00B67535" w:rsidRDefault="00B67535" w:rsidP="00652B9D">
      <w:r w:rsidRPr="00B67535">
        <w:t>HTTP valt onder de applicatielaag omdat het een protocol is dat direct gebruikt wordt door applicaties (zoals webbrowsers en webservers) om gegevens uit te wisselen.</w:t>
      </w:r>
    </w:p>
    <w:p w14:paraId="3FD40045" w14:textId="77777777" w:rsidR="009D38AC" w:rsidRPr="00B67535" w:rsidRDefault="009D38AC" w:rsidP="00652B9D"/>
    <w:p w14:paraId="0A7BB59A" w14:textId="77777777" w:rsidR="00652B9D" w:rsidRPr="00652B9D" w:rsidRDefault="00652B9D" w:rsidP="00652B9D"/>
    <w:p w14:paraId="73878B01" w14:textId="2EC9B7D2" w:rsidR="00845423" w:rsidRDefault="00845423" w:rsidP="00845423">
      <w:pPr>
        <w:pStyle w:val="Heading2"/>
      </w:pPr>
      <w:r>
        <w:t>Beschrijf kort onderstaande termen</w:t>
      </w:r>
    </w:p>
    <w:p w14:paraId="25CD3C6A" w14:textId="0F5E5163" w:rsidR="00845423" w:rsidRDefault="00845423" w:rsidP="009D38AC">
      <w:pPr>
        <w:pStyle w:val="ListParagraph"/>
        <w:numPr>
          <w:ilvl w:val="0"/>
          <w:numId w:val="17"/>
        </w:numPr>
      </w:pPr>
      <w:r>
        <w:t>Webclient:</w:t>
      </w:r>
    </w:p>
    <w:p w14:paraId="7FE9E4F4" w14:textId="0A1168F4" w:rsidR="009D38AC" w:rsidRPr="00B67535" w:rsidRDefault="00B67535" w:rsidP="009D38AC">
      <w:r w:rsidRPr="00B67535">
        <w:t>Een webclient is een programma of apparaat dat gebruik maakt van webdiensten door via het internet verzoeken (requests) te sturen naar een webserver.</w:t>
      </w:r>
    </w:p>
    <w:p w14:paraId="669BAEFA" w14:textId="77777777" w:rsidR="009D38AC" w:rsidRDefault="009D38AC" w:rsidP="009D38AC"/>
    <w:p w14:paraId="51978BE0" w14:textId="2D0D8631" w:rsidR="00845423" w:rsidRDefault="00845423" w:rsidP="009D38AC">
      <w:pPr>
        <w:pStyle w:val="ListParagraph"/>
        <w:numPr>
          <w:ilvl w:val="0"/>
          <w:numId w:val="17"/>
        </w:numPr>
      </w:pPr>
      <w:r>
        <w:t>Webserver</w:t>
      </w:r>
      <w:r w:rsidR="00652B9D">
        <w:t>:</w:t>
      </w:r>
    </w:p>
    <w:p w14:paraId="33E36B98" w14:textId="42EA2731" w:rsidR="009D38AC" w:rsidRPr="00B67535" w:rsidRDefault="00B67535" w:rsidP="009D38AC">
      <w:r w:rsidRPr="00B67535">
        <w:t>Een webserver is software (en vaak ook de computer waarop die software draait) die webpagina’s en andere webinhoud beschikbaar maakt via het internet.</w:t>
      </w:r>
    </w:p>
    <w:p w14:paraId="22E7F56D" w14:textId="77777777" w:rsidR="009D38AC" w:rsidRDefault="009D38AC" w:rsidP="009D38AC"/>
    <w:p w14:paraId="31B808AB" w14:textId="749CCD58" w:rsidR="00845423" w:rsidRDefault="00652B9D" w:rsidP="009D38AC">
      <w:pPr>
        <w:pStyle w:val="ListParagraph"/>
        <w:numPr>
          <w:ilvl w:val="0"/>
          <w:numId w:val="17"/>
        </w:numPr>
      </w:pPr>
      <w:r>
        <w:t>File server:</w:t>
      </w:r>
    </w:p>
    <w:p w14:paraId="7FDA5A4C" w14:textId="6A55C89A" w:rsidR="009D38AC" w:rsidRPr="00B67535" w:rsidRDefault="00B67535" w:rsidP="009D38AC">
      <w:r w:rsidRPr="00B67535">
        <w:t>Een fileserver is een computer of apparaat in een netwerk die speciaal bedoeld is om bestanden op te slaan, te beheren en te delen met andere computers (clients) in dat netwerk.</w:t>
      </w:r>
    </w:p>
    <w:p w14:paraId="6BBDEB77" w14:textId="77777777" w:rsidR="009D38AC" w:rsidRDefault="009D38AC" w:rsidP="009D38AC"/>
    <w:p w14:paraId="0924FADF" w14:textId="6EC14BC6" w:rsidR="00652B9D" w:rsidRDefault="00652B9D" w:rsidP="009D38AC">
      <w:pPr>
        <w:pStyle w:val="ListParagraph"/>
        <w:numPr>
          <w:ilvl w:val="0"/>
          <w:numId w:val="17"/>
        </w:numPr>
      </w:pPr>
      <w:r>
        <w:t xml:space="preserve">Browser: </w:t>
      </w:r>
    </w:p>
    <w:p w14:paraId="6581042B" w14:textId="6AFE835F" w:rsidR="009D38AC" w:rsidRPr="00B67535" w:rsidRDefault="00B67535" w:rsidP="00B67535">
      <w:r w:rsidRPr="00B67535">
        <w:t>Een browse is een programma waarmee je webpagina’s kunt bekijken en gebruiken.</w:t>
      </w:r>
    </w:p>
    <w:p w14:paraId="3F229008" w14:textId="77777777" w:rsidR="009D38AC" w:rsidRDefault="009D38AC" w:rsidP="009D38AC">
      <w:pPr>
        <w:ind w:left="360"/>
      </w:pPr>
    </w:p>
    <w:p w14:paraId="6F75F4AF" w14:textId="77777777" w:rsidR="00B67535" w:rsidRDefault="00B67535" w:rsidP="009D38AC">
      <w:pPr>
        <w:ind w:left="360"/>
      </w:pPr>
    </w:p>
    <w:p w14:paraId="507338F8" w14:textId="77777777" w:rsidR="00B67535" w:rsidRDefault="00B67535" w:rsidP="009D38AC">
      <w:pPr>
        <w:ind w:left="360"/>
      </w:pPr>
    </w:p>
    <w:p w14:paraId="75546A00" w14:textId="77777777" w:rsidR="00B67535" w:rsidRDefault="00B67535" w:rsidP="009D38AC">
      <w:pPr>
        <w:ind w:left="360"/>
      </w:pPr>
    </w:p>
    <w:p w14:paraId="2D7E5438" w14:textId="6E45FDC1" w:rsidR="009D38AC" w:rsidRDefault="009D38AC" w:rsidP="009D38AC">
      <w:pPr>
        <w:pStyle w:val="Heading2"/>
      </w:pPr>
      <w:r>
        <w:lastRenderedPageBreak/>
        <w:t>Uniform Resource Identifiers (URIs)</w:t>
      </w:r>
    </w:p>
    <w:p w14:paraId="6340F766" w14:textId="4A23AA0C" w:rsidR="009D38AC" w:rsidRDefault="009D38AC" w:rsidP="0084497E">
      <w:r>
        <w:t>Waarvoor staat de term URL</w:t>
      </w:r>
      <w:r w:rsidR="0084497E">
        <w:t>?</w:t>
      </w:r>
    </w:p>
    <w:p w14:paraId="0E2C8DDB" w14:textId="7CB0CCE4" w:rsidR="0084497E" w:rsidRDefault="00915CB1" w:rsidP="009D38AC">
      <w:r w:rsidRPr="00915CB1">
        <w:t>Uniform Resource Locator</w:t>
      </w:r>
    </w:p>
    <w:p w14:paraId="692F96F2" w14:textId="7594C27F" w:rsidR="00915CB1" w:rsidRDefault="00915CB1" w:rsidP="009D38AC"/>
    <w:p w14:paraId="3239E9C4" w14:textId="072C75FE" w:rsidR="009D38AC" w:rsidRDefault="009D38AC" w:rsidP="0084497E">
      <w:r>
        <w:t>Wat is het verschil tussen een URL en een URI?</w:t>
      </w:r>
    </w:p>
    <w:p w14:paraId="243E1047" w14:textId="754E07F1" w:rsidR="00915CB1" w:rsidRPr="00915CB1" w:rsidRDefault="00915CB1" w:rsidP="00915CB1">
      <w:pPr>
        <w:pStyle w:val="ListParagraph"/>
        <w:rPr>
          <w:lang/>
        </w:rPr>
      </w:pPr>
      <w:r w:rsidRPr="00915CB1">
        <w:rPr>
          <w:lang w:val="nl-NL"/>
        </w:rPr>
        <w:t xml:space="preserve">Een URI (Uniform Resource Identifier) </w:t>
      </w:r>
      <w:r w:rsidRPr="00915CB1">
        <w:rPr>
          <w:rFonts w:ascii="Arial" w:hAnsi="Arial" w:cs="Arial"/>
          <w:lang w:val="nl-NL"/>
        </w:rPr>
        <w:t>​​</w:t>
      </w:r>
      <w:r w:rsidRPr="00915CB1">
        <w:rPr>
          <w:lang w:val="nl-NL"/>
        </w:rPr>
        <w:t>identificeert een resource, terwijl een URL (Uniform Resource Locator) een type URI is dat de locatie van een resource</w:t>
      </w:r>
      <w:r>
        <w:rPr>
          <w:lang w:val="nl-NL"/>
        </w:rPr>
        <w:t xml:space="preserve"> aangeeft</w:t>
      </w:r>
      <w:r w:rsidRPr="00915CB1">
        <w:rPr>
          <w:lang w:val="nl-NL"/>
        </w:rPr>
        <w:t xml:space="preserve"> en hoe deze te openen.</w:t>
      </w:r>
    </w:p>
    <w:p w14:paraId="2E0A8FFB" w14:textId="77777777" w:rsidR="009D38AC" w:rsidRPr="00915CB1" w:rsidRDefault="009D38AC" w:rsidP="009D38AC">
      <w:pPr>
        <w:pStyle w:val="ListParagraph"/>
        <w:rPr>
          <w:lang/>
        </w:rPr>
      </w:pPr>
    </w:p>
    <w:p w14:paraId="7F9E461F" w14:textId="77777777" w:rsidR="009D38AC" w:rsidRDefault="009D38AC" w:rsidP="009D38AC">
      <w:pPr>
        <w:pStyle w:val="ListParagraph"/>
        <w:ind w:left="720" w:firstLine="0"/>
      </w:pPr>
    </w:p>
    <w:p w14:paraId="79DBB70A" w14:textId="77777777" w:rsidR="009D38AC" w:rsidRDefault="009D38AC" w:rsidP="009D38AC">
      <w:pPr>
        <w:pStyle w:val="ListParagraph"/>
      </w:pPr>
    </w:p>
    <w:p w14:paraId="366A4106" w14:textId="2FF82027" w:rsidR="009D38AC" w:rsidRDefault="009D38AC" w:rsidP="0084497E">
      <w:r>
        <w:t>Hoe herken je in een URI welk protocol gebruikt moet worden?</w:t>
      </w:r>
    </w:p>
    <w:p w14:paraId="0C523EA6" w14:textId="77777777" w:rsidR="009D38AC" w:rsidRDefault="009D38AC" w:rsidP="009D38AC">
      <w:pPr>
        <w:pStyle w:val="ListParagraph"/>
        <w:ind w:left="720" w:firstLine="0"/>
      </w:pPr>
    </w:p>
    <w:p w14:paraId="0B626666" w14:textId="095EC557" w:rsidR="009D38AC" w:rsidRDefault="00915CB1" w:rsidP="00915CB1">
      <w:r>
        <w:t>Het gedeelte voor de :// bijvoorbeeld https://</w:t>
      </w:r>
    </w:p>
    <w:p w14:paraId="0C8ECFC0" w14:textId="77777777" w:rsidR="009D38AC" w:rsidRDefault="009D38AC" w:rsidP="009D38AC">
      <w:pPr>
        <w:pStyle w:val="ListParagraph"/>
      </w:pPr>
    </w:p>
    <w:p w14:paraId="4BB483AF" w14:textId="5253E1A7" w:rsidR="009D38AC" w:rsidRDefault="009D38AC" w:rsidP="0084497E">
      <w:r>
        <w:t>Geef vier voorbeelden van mogelijke protocols die je in een URI terugvindt.</w:t>
      </w:r>
    </w:p>
    <w:p w14:paraId="4A19D8A1" w14:textId="7E006F77" w:rsidR="009D38AC" w:rsidRDefault="00915CB1" w:rsidP="009D38AC">
      <w:r>
        <w:t>https, mailto, file, data</w:t>
      </w:r>
    </w:p>
    <w:p w14:paraId="4094F377" w14:textId="77777777" w:rsidR="009D38AC" w:rsidRDefault="009D38AC" w:rsidP="009D38AC"/>
    <w:p w14:paraId="355C9770" w14:textId="1901A088" w:rsidR="009D38AC" w:rsidRDefault="00866F5A" w:rsidP="00866F5A">
      <w:pPr>
        <w:pStyle w:val="Heading2"/>
      </w:pPr>
      <w:r>
        <w:t>HTTP method</w:t>
      </w:r>
      <w:r w:rsidR="0084497E">
        <w:t>es</w:t>
      </w:r>
    </w:p>
    <w:p w14:paraId="26AE9D48" w14:textId="77777777" w:rsidR="0084497E" w:rsidRDefault="0084497E" w:rsidP="0084497E"/>
    <w:p w14:paraId="05B7DEC6" w14:textId="284F5F6F" w:rsidR="0084497E" w:rsidRDefault="0084497E" w:rsidP="0084497E">
      <w:r>
        <w:t>Leg het verschil uit tussen een http request en een http response.</w:t>
      </w:r>
    </w:p>
    <w:p w14:paraId="57A927A6" w14:textId="6C08FA90" w:rsidR="0084497E" w:rsidRPr="00915CB1" w:rsidRDefault="00915CB1" w:rsidP="0084497E">
      <w:r w:rsidRPr="00915CB1">
        <w:t>Een HTTP-request is het bericht dat een client naar een server stuurt om iets op te vragen of te verzenden, terwijl een HTTP-response het antwoord is dat de server terugstuurt met de gevraagde gegevens.</w:t>
      </w:r>
    </w:p>
    <w:p w14:paraId="647E6B62" w14:textId="77777777" w:rsidR="0084497E" w:rsidRPr="0084497E" w:rsidRDefault="0084497E" w:rsidP="0084497E"/>
    <w:p w14:paraId="1D773CAE" w14:textId="7EB2A306" w:rsidR="00866F5A" w:rsidRDefault="0084497E" w:rsidP="00866F5A">
      <w:r>
        <w:t>Beschrijf kort elk van onderstaande HTTP-methodes</w:t>
      </w:r>
    </w:p>
    <w:p w14:paraId="2730B94C" w14:textId="77777777" w:rsidR="00866F5A" w:rsidRDefault="00866F5A" w:rsidP="00866F5A"/>
    <w:tbl>
      <w:tblPr>
        <w:tblStyle w:val="TableGrid"/>
        <w:tblW w:w="0" w:type="auto"/>
        <w:tblLook w:val="04A0" w:firstRow="1" w:lastRow="0" w:firstColumn="1" w:lastColumn="0" w:noHBand="0" w:noVBand="1"/>
      </w:tblPr>
      <w:tblGrid>
        <w:gridCol w:w="4814"/>
        <w:gridCol w:w="4814"/>
      </w:tblGrid>
      <w:tr w:rsidR="00866F5A" w14:paraId="1C15CEB7" w14:textId="77777777" w:rsidTr="00866F5A">
        <w:tc>
          <w:tcPr>
            <w:tcW w:w="4814" w:type="dxa"/>
          </w:tcPr>
          <w:p w14:paraId="3131D3C6" w14:textId="6BC154FF" w:rsidR="00866F5A" w:rsidRDefault="00866F5A" w:rsidP="00866F5A">
            <w:r>
              <w:t>GET</w:t>
            </w:r>
          </w:p>
        </w:tc>
        <w:tc>
          <w:tcPr>
            <w:tcW w:w="4814" w:type="dxa"/>
          </w:tcPr>
          <w:p w14:paraId="5F9617A4" w14:textId="62CEA643" w:rsidR="00866F5A" w:rsidRDefault="006B338E" w:rsidP="00866F5A">
            <w:r>
              <w:t>Het ophalen van specifieke gegevens</w:t>
            </w:r>
          </w:p>
        </w:tc>
      </w:tr>
      <w:tr w:rsidR="00866F5A" w14:paraId="30690EB9" w14:textId="77777777" w:rsidTr="00866F5A">
        <w:tc>
          <w:tcPr>
            <w:tcW w:w="4814" w:type="dxa"/>
          </w:tcPr>
          <w:p w14:paraId="0BA7F7AF" w14:textId="22AF28ED" w:rsidR="00866F5A" w:rsidRDefault="00866F5A" w:rsidP="00866F5A">
            <w:r>
              <w:t>POST</w:t>
            </w:r>
          </w:p>
        </w:tc>
        <w:tc>
          <w:tcPr>
            <w:tcW w:w="4814" w:type="dxa"/>
          </w:tcPr>
          <w:p w14:paraId="45D5A6B4" w14:textId="2D9FE121" w:rsidR="00866F5A" w:rsidRDefault="006B338E" w:rsidP="00866F5A">
            <w:r>
              <w:t>Het toevoegen van een nieuwe dataentry met een bijhorende payload in de request</w:t>
            </w:r>
          </w:p>
        </w:tc>
      </w:tr>
      <w:tr w:rsidR="00866F5A" w14:paraId="633097AB" w14:textId="77777777" w:rsidTr="00866F5A">
        <w:tc>
          <w:tcPr>
            <w:tcW w:w="4814" w:type="dxa"/>
          </w:tcPr>
          <w:p w14:paraId="4966A60C" w14:textId="2D81E0C0" w:rsidR="00866F5A" w:rsidRDefault="00866F5A" w:rsidP="00866F5A">
            <w:r>
              <w:t>DELETE</w:t>
            </w:r>
          </w:p>
        </w:tc>
        <w:tc>
          <w:tcPr>
            <w:tcW w:w="4814" w:type="dxa"/>
          </w:tcPr>
          <w:p w14:paraId="01FD0835" w14:textId="5E67DB0B" w:rsidR="00866F5A" w:rsidRDefault="006B338E" w:rsidP="00866F5A">
            <w:r>
              <w:t>Het verwijderen van een dataentry met een id of het object zelf</w:t>
            </w:r>
          </w:p>
        </w:tc>
      </w:tr>
      <w:tr w:rsidR="00866F5A" w14:paraId="5B2B4927" w14:textId="77777777" w:rsidTr="00866F5A">
        <w:tc>
          <w:tcPr>
            <w:tcW w:w="4814" w:type="dxa"/>
          </w:tcPr>
          <w:p w14:paraId="5A3760BA" w14:textId="116B4E91" w:rsidR="00866F5A" w:rsidRDefault="0084497E" w:rsidP="00866F5A">
            <w:r>
              <w:t>PUT</w:t>
            </w:r>
          </w:p>
        </w:tc>
        <w:tc>
          <w:tcPr>
            <w:tcW w:w="4814" w:type="dxa"/>
          </w:tcPr>
          <w:p w14:paraId="198695BE" w14:textId="2E4AC2C0" w:rsidR="00866F5A" w:rsidRDefault="006B338E" w:rsidP="00866F5A">
            <w:r>
              <w:t>Het aanpassen van een dataentry</w:t>
            </w:r>
          </w:p>
        </w:tc>
      </w:tr>
      <w:tr w:rsidR="0084497E" w14:paraId="14266A8E" w14:textId="77777777" w:rsidTr="00866F5A">
        <w:tc>
          <w:tcPr>
            <w:tcW w:w="4814" w:type="dxa"/>
          </w:tcPr>
          <w:p w14:paraId="70F519C5" w14:textId="77415C07" w:rsidR="0084497E" w:rsidRDefault="0084497E" w:rsidP="00866F5A">
            <w:r>
              <w:t>HEAD</w:t>
            </w:r>
          </w:p>
        </w:tc>
        <w:tc>
          <w:tcPr>
            <w:tcW w:w="4814" w:type="dxa"/>
          </w:tcPr>
          <w:p w14:paraId="05EA9A19" w14:textId="2CE89925" w:rsidR="0084497E" w:rsidRDefault="006B338E" w:rsidP="00866F5A">
            <w:r>
              <w:t>Het ophalen van gegevens maar enkel de headers worden teruggestuurd, geen gegevens</w:t>
            </w:r>
          </w:p>
        </w:tc>
      </w:tr>
    </w:tbl>
    <w:p w14:paraId="1563F76A" w14:textId="77777777" w:rsidR="00866F5A" w:rsidRPr="00866F5A" w:rsidRDefault="00866F5A" w:rsidP="00866F5A"/>
    <w:p w14:paraId="7D8C9AE2" w14:textId="77777777" w:rsidR="009D38AC" w:rsidRDefault="009D38AC" w:rsidP="009D38AC">
      <w:pPr>
        <w:pStyle w:val="ListParagraph"/>
      </w:pPr>
    </w:p>
    <w:p w14:paraId="76E9B803" w14:textId="613767EB" w:rsidR="009D38AC" w:rsidRDefault="0084497E" w:rsidP="009D38AC">
      <w:r>
        <w:t>Geef de betekenis van onderstaande HTTP response codes.</w:t>
      </w:r>
    </w:p>
    <w:p w14:paraId="3FEBFD6D" w14:textId="77777777" w:rsidR="0084497E" w:rsidRDefault="0084497E" w:rsidP="009D38AC"/>
    <w:p w14:paraId="2D826632" w14:textId="4527BFBC" w:rsidR="0084497E" w:rsidRDefault="0084497E" w:rsidP="009D38AC">
      <w:r>
        <w:t>200</w:t>
      </w:r>
      <w:r w:rsidR="006B338E">
        <w:t xml:space="preserve"> OK : verzoek is geslaagd</w:t>
      </w:r>
    </w:p>
    <w:p w14:paraId="4BA82E75" w14:textId="77777777" w:rsidR="0084497E" w:rsidRDefault="0084497E" w:rsidP="009D38AC"/>
    <w:p w14:paraId="0BB9460F" w14:textId="7D79E27C" w:rsidR="0084497E" w:rsidRDefault="0084497E" w:rsidP="009D38AC">
      <w:r>
        <w:t>204</w:t>
      </w:r>
      <w:r w:rsidR="006B338E">
        <w:t xml:space="preserve"> No Content : verzoek geslaagd maar geen inhoud om terug te sturen</w:t>
      </w:r>
    </w:p>
    <w:p w14:paraId="2317A1A9" w14:textId="77777777" w:rsidR="0084497E" w:rsidRDefault="0084497E" w:rsidP="009D38AC"/>
    <w:p w14:paraId="6E97108D" w14:textId="1F977ED7" w:rsidR="0084497E" w:rsidRDefault="0084497E" w:rsidP="009D38AC">
      <w:r>
        <w:lastRenderedPageBreak/>
        <w:t>301</w:t>
      </w:r>
      <w:r w:rsidR="006B338E">
        <w:t xml:space="preserve"> Moved Permanently : de gevraagde bron is verplaatst naar een andere URL</w:t>
      </w:r>
    </w:p>
    <w:p w14:paraId="4BB4A595" w14:textId="77777777" w:rsidR="0084497E" w:rsidRDefault="0084497E" w:rsidP="009D38AC"/>
    <w:p w14:paraId="05BAF509" w14:textId="52478D9E" w:rsidR="0084497E" w:rsidRPr="006B338E" w:rsidRDefault="0084497E" w:rsidP="009D38AC">
      <w:pPr>
        <w:rPr>
          <w:lang w:val="nl-NL"/>
        </w:rPr>
      </w:pPr>
      <w:r w:rsidRPr="006B338E">
        <w:rPr>
          <w:lang w:val="nl-NL"/>
        </w:rPr>
        <w:t>400</w:t>
      </w:r>
      <w:r w:rsidR="006B338E" w:rsidRPr="006B338E">
        <w:rPr>
          <w:lang w:val="nl-NL"/>
        </w:rPr>
        <w:t xml:space="preserve"> Bad Request : de server begrijpt het </w:t>
      </w:r>
      <w:r w:rsidR="006B338E">
        <w:rPr>
          <w:lang w:val="nl-NL"/>
        </w:rPr>
        <w:t>verzoek niet</w:t>
      </w:r>
    </w:p>
    <w:p w14:paraId="39A012AF" w14:textId="77777777" w:rsidR="0084497E" w:rsidRPr="006B338E" w:rsidRDefault="0084497E" w:rsidP="009D38AC">
      <w:pPr>
        <w:rPr>
          <w:lang w:val="nl-NL"/>
        </w:rPr>
      </w:pPr>
    </w:p>
    <w:p w14:paraId="56204BE5" w14:textId="29BB92D9" w:rsidR="0084497E" w:rsidRDefault="0084497E" w:rsidP="009D38AC">
      <w:r>
        <w:t>401</w:t>
      </w:r>
      <w:r w:rsidR="006B338E">
        <w:t xml:space="preserve"> Unauthorized : Toegang geweigerd</w:t>
      </w:r>
    </w:p>
    <w:p w14:paraId="493261EB" w14:textId="77777777" w:rsidR="0084497E" w:rsidRDefault="0084497E" w:rsidP="009D38AC"/>
    <w:p w14:paraId="7F0FA214" w14:textId="1AEFC8EA" w:rsidR="0084497E" w:rsidRDefault="0084497E" w:rsidP="009D38AC">
      <w:r>
        <w:t>403</w:t>
      </w:r>
      <w:r w:rsidR="006B338E">
        <w:t xml:space="preserve"> Forbidden : geen rechten</w:t>
      </w:r>
    </w:p>
    <w:p w14:paraId="40573F3A" w14:textId="77777777" w:rsidR="0084497E" w:rsidRDefault="0084497E" w:rsidP="009D38AC"/>
    <w:p w14:paraId="1B1091C0" w14:textId="04FB1E08" w:rsidR="0084497E" w:rsidRDefault="0084497E" w:rsidP="009D38AC">
      <w:r>
        <w:t>404</w:t>
      </w:r>
      <w:r w:rsidR="006B338E">
        <w:t xml:space="preserve"> Not Found : de gevraagde bron bestaat niet</w:t>
      </w:r>
    </w:p>
    <w:p w14:paraId="0895BAC9" w14:textId="77777777" w:rsidR="0084497E" w:rsidRDefault="0084497E" w:rsidP="009D38AC"/>
    <w:p w14:paraId="42849763" w14:textId="4F1897F6" w:rsidR="0084497E" w:rsidRPr="006B338E" w:rsidRDefault="0084497E" w:rsidP="009D38AC">
      <w:pPr>
        <w:rPr>
          <w:lang w:val="nl-NL"/>
        </w:rPr>
      </w:pPr>
      <w:r w:rsidRPr="006B338E">
        <w:rPr>
          <w:lang w:val="nl-NL"/>
        </w:rPr>
        <w:t>500</w:t>
      </w:r>
      <w:r w:rsidR="006B338E" w:rsidRPr="006B338E">
        <w:rPr>
          <w:lang w:val="nl-NL"/>
        </w:rPr>
        <w:t xml:space="preserve"> Internal server error : er ging</w:t>
      </w:r>
      <w:r w:rsidR="006B338E">
        <w:rPr>
          <w:lang w:val="nl-NL"/>
        </w:rPr>
        <w:t xml:space="preserve"> iets mis op de server</w:t>
      </w:r>
    </w:p>
    <w:p w14:paraId="2C9D3BED" w14:textId="77777777" w:rsidR="0084497E" w:rsidRPr="006B338E" w:rsidRDefault="0084497E" w:rsidP="009D38AC">
      <w:pPr>
        <w:rPr>
          <w:lang w:val="nl-NL"/>
        </w:rPr>
      </w:pPr>
    </w:p>
    <w:p w14:paraId="613D2ACF" w14:textId="77106D89" w:rsidR="0084497E" w:rsidRPr="006B338E" w:rsidRDefault="0084497E" w:rsidP="009D38AC">
      <w:pPr>
        <w:rPr>
          <w:lang w:val="nl-NL"/>
        </w:rPr>
      </w:pPr>
      <w:r w:rsidRPr="006B338E">
        <w:rPr>
          <w:lang w:val="nl-NL"/>
        </w:rPr>
        <w:t>503</w:t>
      </w:r>
      <w:r w:rsidR="006B338E" w:rsidRPr="006B338E">
        <w:rPr>
          <w:lang w:val="nl-NL"/>
        </w:rPr>
        <w:t xml:space="preserve"> Service unavailable : de server is tijdelijk niet besc</w:t>
      </w:r>
      <w:r w:rsidR="006B338E">
        <w:rPr>
          <w:lang w:val="nl-NL"/>
        </w:rPr>
        <w:t>hikbaar</w:t>
      </w:r>
    </w:p>
    <w:p w14:paraId="7DF06CEF" w14:textId="77777777" w:rsidR="0084497E" w:rsidRPr="006B338E" w:rsidRDefault="0084497E" w:rsidP="009D38AC">
      <w:pPr>
        <w:rPr>
          <w:lang w:val="nl-NL"/>
        </w:rPr>
      </w:pPr>
    </w:p>
    <w:p w14:paraId="6232861A" w14:textId="643C376D" w:rsidR="0084497E" w:rsidRDefault="0084497E" w:rsidP="009D38AC">
      <w:r>
        <w:t>Zorg voor een 404 response code op een website naar keuze. Plak de URL hieronder.</w:t>
      </w:r>
    </w:p>
    <w:p w14:paraId="6BD5841E" w14:textId="77777777" w:rsidR="009D38AC" w:rsidRDefault="009D38AC" w:rsidP="009D38AC"/>
    <w:p w14:paraId="1DC49E2B" w14:textId="77777777" w:rsidR="009D38AC" w:rsidRDefault="009D38AC" w:rsidP="009D38AC"/>
    <w:p w14:paraId="037ED43F" w14:textId="47CFBFC9" w:rsidR="009D38AC" w:rsidRPr="00845423" w:rsidRDefault="006B338E" w:rsidP="009D38AC">
      <w:r w:rsidRPr="006B338E">
        <w:t>https://github.com/MrVercleyen/Informaticagea</w:t>
      </w:r>
    </w:p>
    <w:sectPr w:rsidR="009D38AC" w:rsidRPr="00845423" w:rsidSect="00C706EE">
      <w:footerReference w:type="default" r:id="rId16"/>
      <w:pgSz w:w="11906" w:h="16838"/>
      <w:pgMar w:top="425" w:right="567" w:bottom="425" w:left="1701" w:header="709" w:footer="11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2A9D2" w14:textId="77777777" w:rsidR="00AF48AA" w:rsidRDefault="00AF48AA" w:rsidP="003B5EEC">
      <w:pPr>
        <w:spacing w:after="0"/>
      </w:pPr>
      <w:r>
        <w:separator/>
      </w:r>
    </w:p>
  </w:endnote>
  <w:endnote w:type="continuationSeparator" w:id="0">
    <w:p w14:paraId="02761A49" w14:textId="77777777" w:rsidR="00AF48AA" w:rsidRDefault="00AF48AA" w:rsidP="003B5E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LucidaSans,Bold">
    <w:panose1 w:val="00000000000000000000"/>
    <w:charset w:val="00"/>
    <w:family w:val="swiss"/>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34267" w14:textId="036E9525" w:rsidR="003B5EEC" w:rsidRPr="003B5EEC" w:rsidRDefault="00D42D70" w:rsidP="00C706EE">
    <w:pPr>
      <w:pStyle w:val="Footer"/>
      <w:tabs>
        <w:tab w:val="clear" w:pos="4536"/>
        <w:tab w:val="clear" w:pos="9072"/>
        <w:tab w:val="right" w:pos="9638"/>
      </w:tabs>
    </w:pPr>
    <w:r>
      <w:rPr>
        <w:sz w:val="18"/>
        <w:szCs w:val="18"/>
      </w:rPr>
      <w:fldChar w:fldCharType="begin"/>
    </w:r>
    <w:r>
      <w:rPr>
        <w:sz w:val="18"/>
        <w:szCs w:val="18"/>
      </w:rPr>
      <w:instrText xml:space="preserve"> STYLEREF  Titel  \* MERGEFORMAT </w:instrText>
    </w:r>
    <w:r>
      <w:rPr>
        <w:sz w:val="18"/>
        <w:szCs w:val="18"/>
      </w:rPr>
      <w:fldChar w:fldCharType="separate"/>
    </w:r>
    <w:r w:rsidR="006B338E">
      <w:rPr>
        <w:b/>
        <w:bCs/>
        <w:noProof/>
        <w:sz w:val="18"/>
        <w:szCs w:val="18"/>
        <w:lang w:val="en-US"/>
      </w:rPr>
      <w:t>Error! Use the Home tab to apply Titel to the text that you want to appear here.</w:t>
    </w:r>
    <w:r>
      <w:rPr>
        <w:sz w:val="18"/>
        <w:szCs w:val="18"/>
      </w:rPr>
      <w:fldChar w:fldCharType="end"/>
    </w:r>
    <w:r w:rsidR="003B5EEC" w:rsidRPr="003B5EEC">
      <w:rPr>
        <w:sz w:val="18"/>
        <w:szCs w:val="18"/>
      </w:rPr>
      <w:tab/>
    </w:r>
    <w:r w:rsidR="003B5EEC" w:rsidRPr="003B5EEC">
      <w:fldChar w:fldCharType="begin"/>
    </w:r>
    <w:r w:rsidR="003B5EEC" w:rsidRPr="003B5EEC">
      <w:instrText>PAGE   \* MERGEFORMAT</w:instrText>
    </w:r>
    <w:r w:rsidR="003B5EEC" w:rsidRPr="003B5EEC">
      <w:fldChar w:fldCharType="separate"/>
    </w:r>
    <w:r w:rsidR="00964C47" w:rsidRPr="00964C47">
      <w:rPr>
        <w:noProof/>
        <w:lang w:val="nl-NL"/>
      </w:rPr>
      <w:t>1</w:t>
    </w:r>
    <w:r w:rsidR="003B5EEC" w:rsidRPr="003B5EE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5762A" w14:textId="77777777" w:rsidR="00AF48AA" w:rsidRDefault="00AF48AA" w:rsidP="003B5EEC">
      <w:pPr>
        <w:spacing w:after="0"/>
      </w:pPr>
      <w:r>
        <w:separator/>
      </w:r>
    </w:p>
  </w:footnote>
  <w:footnote w:type="continuationSeparator" w:id="0">
    <w:p w14:paraId="787FAF0D" w14:textId="77777777" w:rsidR="00AF48AA" w:rsidRDefault="00AF48AA" w:rsidP="003B5EE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CE26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2289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06C30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5A3CC8"/>
    <w:lvl w:ilvl="0">
      <w:start w:val="1"/>
      <w:numFmt w:val="decimal"/>
      <w:pStyle w:val="ListNumber2"/>
      <w:lvlText w:val="%1"/>
      <w:lvlJc w:val="left"/>
      <w:pPr>
        <w:ind w:left="700" w:hanging="360"/>
      </w:pPr>
      <w:rPr>
        <w:rFonts w:ascii="Trebuchet MS" w:hAnsi="Trebuchet MS" w:hint="default"/>
        <w:b/>
        <w:i w:val="0"/>
        <w:sz w:val="22"/>
      </w:rPr>
    </w:lvl>
  </w:abstractNum>
  <w:abstractNum w:abstractNumId="4" w15:restartNumberingAfterBreak="0">
    <w:nsid w:val="FFFFFF80"/>
    <w:multiLevelType w:val="singleLevel"/>
    <w:tmpl w:val="E52A0C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A8BB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1EF3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36A200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EA450F8"/>
    <w:lvl w:ilvl="0">
      <w:start w:val="1"/>
      <w:numFmt w:val="decimal"/>
      <w:pStyle w:val="ListNumber"/>
      <w:lvlText w:val="%1"/>
      <w:lvlJc w:val="left"/>
      <w:pPr>
        <w:ind w:left="360" w:hanging="360"/>
      </w:pPr>
      <w:rPr>
        <w:rFonts w:ascii="Trebuchet MS" w:hAnsi="Trebuchet MS" w:hint="default"/>
        <w:b/>
        <w:i w:val="0"/>
        <w:sz w:val="22"/>
      </w:rPr>
    </w:lvl>
  </w:abstractNum>
  <w:abstractNum w:abstractNumId="9" w15:restartNumberingAfterBreak="0">
    <w:nsid w:val="FFFFFF89"/>
    <w:multiLevelType w:val="singleLevel"/>
    <w:tmpl w:val="87B6E8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937CC7"/>
    <w:multiLevelType w:val="hybridMultilevel"/>
    <w:tmpl w:val="64FA25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E5B3D2A"/>
    <w:multiLevelType w:val="hybridMultilevel"/>
    <w:tmpl w:val="2DE288E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1E8B79C4"/>
    <w:multiLevelType w:val="hybridMultilevel"/>
    <w:tmpl w:val="698A3D88"/>
    <w:lvl w:ilvl="0" w:tplc="D6645C82">
      <w:start w:val="1"/>
      <w:numFmt w:val="decimal"/>
      <w:pStyle w:val="Heading1"/>
      <w:lvlText w:val="%1"/>
      <w:lvlJc w:val="left"/>
      <w:pPr>
        <w:ind w:left="720" w:hanging="360"/>
      </w:pPr>
      <w:rPr>
        <w:rFonts w:ascii="Trebuchet MS" w:hAnsi="Trebuchet MS" w:hint="default"/>
        <w:b/>
        <w:i w:val="0"/>
        <w:sz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D1E0514"/>
    <w:multiLevelType w:val="hybridMultilevel"/>
    <w:tmpl w:val="08AC15E8"/>
    <w:lvl w:ilvl="0" w:tplc="B08429FE">
      <w:start w:val="1"/>
      <w:numFmt w:val="lowerLetter"/>
      <w:pStyle w:val="Heading2"/>
      <w:lvlText w:val="%1"/>
      <w:lvlJc w:val="left"/>
      <w:pPr>
        <w:ind w:left="1004" w:hanging="360"/>
      </w:pPr>
      <w:rPr>
        <w:rFonts w:hint="default"/>
        <w:sz w:val="20"/>
      </w:rPr>
    </w:lvl>
    <w:lvl w:ilvl="1" w:tplc="08130019">
      <w:start w:val="1"/>
      <w:numFmt w:val="lowerLetter"/>
      <w:lvlText w:val="%2."/>
      <w:lvlJc w:val="left"/>
      <w:pPr>
        <w:ind w:left="1724" w:hanging="360"/>
      </w:pPr>
    </w:lvl>
    <w:lvl w:ilvl="2" w:tplc="0813001B" w:tentative="1">
      <w:start w:val="1"/>
      <w:numFmt w:val="lowerRoman"/>
      <w:lvlText w:val="%3."/>
      <w:lvlJc w:val="right"/>
      <w:pPr>
        <w:ind w:left="2444" w:hanging="180"/>
      </w:pPr>
    </w:lvl>
    <w:lvl w:ilvl="3" w:tplc="0813000F" w:tentative="1">
      <w:start w:val="1"/>
      <w:numFmt w:val="decimal"/>
      <w:lvlText w:val="%4."/>
      <w:lvlJc w:val="left"/>
      <w:pPr>
        <w:ind w:left="3164" w:hanging="360"/>
      </w:pPr>
    </w:lvl>
    <w:lvl w:ilvl="4" w:tplc="08130019" w:tentative="1">
      <w:start w:val="1"/>
      <w:numFmt w:val="lowerLetter"/>
      <w:lvlText w:val="%5."/>
      <w:lvlJc w:val="left"/>
      <w:pPr>
        <w:ind w:left="3884" w:hanging="360"/>
      </w:pPr>
    </w:lvl>
    <w:lvl w:ilvl="5" w:tplc="0813001B" w:tentative="1">
      <w:start w:val="1"/>
      <w:numFmt w:val="lowerRoman"/>
      <w:lvlText w:val="%6."/>
      <w:lvlJc w:val="right"/>
      <w:pPr>
        <w:ind w:left="4604" w:hanging="180"/>
      </w:pPr>
    </w:lvl>
    <w:lvl w:ilvl="6" w:tplc="0813000F" w:tentative="1">
      <w:start w:val="1"/>
      <w:numFmt w:val="decimal"/>
      <w:lvlText w:val="%7."/>
      <w:lvlJc w:val="left"/>
      <w:pPr>
        <w:ind w:left="5324" w:hanging="360"/>
      </w:pPr>
    </w:lvl>
    <w:lvl w:ilvl="7" w:tplc="08130019" w:tentative="1">
      <w:start w:val="1"/>
      <w:numFmt w:val="lowerLetter"/>
      <w:lvlText w:val="%8."/>
      <w:lvlJc w:val="left"/>
      <w:pPr>
        <w:ind w:left="6044" w:hanging="360"/>
      </w:pPr>
    </w:lvl>
    <w:lvl w:ilvl="8" w:tplc="0813001B" w:tentative="1">
      <w:start w:val="1"/>
      <w:numFmt w:val="lowerRoman"/>
      <w:lvlText w:val="%9."/>
      <w:lvlJc w:val="right"/>
      <w:pPr>
        <w:ind w:left="6764" w:hanging="180"/>
      </w:pPr>
    </w:lvl>
  </w:abstractNum>
  <w:abstractNum w:abstractNumId="14" w15:restartNumberingAfterBreak="0">
    <w:nsid w:val="33947717"/>
    <w:multiLevelType w:val="hybridMultilevel"/>
    <w:tmpl w:val="E4A0572C"/>
    <w:lvl w:ilvl="0" w:tplc="7EA2B262">
      <w:numFmt w:val="bullet"/>
      <w:lvlText w:val="-"/>
      <w:lvlJc w:val="left"/>
      <w:pPr>
        <w:ind w:left="720" w:hanging="360"/>
      </w:pPr>
      <w:rPr>
        <w:rFonts w:ascii="Trebuchet MS" w:eastAsiaTheme="minorHAnsi" w:hAnsi="Trebuchet M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C75625E"/>
    <w:multiLevelType w:val="hybridMultilevel"/>
    <w:tmpl w:val="9A180B6C"/>
    <w:lvl w:ilvl="0" w:tplc="08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C352E77"/>
    <w:multiLevelType w:val="hybridMultilevel"/>
    <w:tmpl w:val="136A44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7C2D1D87"/>
    <w:multiLevelType w:val="hybridMultilevel"/>
    <w:tmpl w:val="0726C12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695354686">
    <w:abstractNumId w:val="10"/>
  </w:num>
  <w:num w:numId="2" w16cid:durableId="1697383111">
    <w:abstractNumId w:val="17"/>
  </w:num>
  <w:num w:numId="3" w16cid:durableId="569121949">
    <w:abstractNumId w:val="9"/>
  </w:num>
  <w:num w:numId="4" w16cid:durableId="507410920">
    <w:abstractNumId w:val="7"/>
  </w:num>
  <w:num w:numId="5" w16cid:durableId="1474517435">
    <w:abstractNumId w:val="6"/>
  </w:num>
  <w:num w:numId="6" w16cid:durableId="542638783">
    <w:abstractNumId w:val="5"/>
  </w:num>
  <w:num w:numId="7" w16cid:durableId="894852853">
    <w:abstractNumId w:val="4"/>
  </w:num>
  <w:num w:numId="8" w16cid:durableId="98455518">
    <w:abstractNumId w:val="8"/>
  </w:num>
  <w:num w:numId="9" w16cid:durableId="1031344966">
    <w:abstractNumId w:val="3"/>
  </w:num>
  <w:num w:numId="10" w16cid:durableId="1748919700">
    <w:abstractNumId w:val="2"/>
  </w:num>
  <w:num w:numId="11" w16cid:durableId="509293434">
    <w:abstractNumId w:val="1"/>
  </w:num>
  <w:num w:numId="12" w16cid:durableId="20983852">
    <w:abstractNumId w:val="0"/>
  </w:num>
  <w:num w:numId="13" w16cid:durableId="866136017">
    <w:abstractNumId w:val="12"/>
  </w:num>
  <w:num w:numId="14" w16cid:durableId="2136950039">
    <w:abstractNumId w:val="13"/>
  </w:num>
  <w:num w:numId="15" w16cid:durableId="126515135">
    <w:abstractNumId w:val="14"/>
  </w:num>
  <w:num w:numId="16" w16cid:durableId="1913811341">
    <w:abstractNumId w:val="16"/>
  </w:num>
  <w:num w:numId="17" w16cid:durableId="1824858362">
    <w:abstractNumId w:val="15"/>
  </w:num>
  <w:num w:numId="18" w16cid:durableId="16092000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C47"/>
    <w:rsid w:val="00026DF5"/>
    <w:rsid w:val="00035E89"/>
    <w:rsid w:val="00083A84"/>
    <w:rsid w:val="000D086D"/>
    <w:rsid w:val="000E6EC2"/>
    <w:rsid w:val="00101A29"/>
    <w:rsid w:val="00132535"/>
    <w:rsid w:val="001375AA"/>
    <w:rsid w:val="00146B06"/>
    <w:rsid w:val="00147AE2"/>
    <w:rsid w:val="0015683F"/>
    <w:rsid w:val="001E4B92"/>
    <w:rsid w:val="00296116"/>
    <w:rsid w:val="002A1863"/>
    <w:rsid w:val="002A6161"/>
    <w:rsid w:val="003478D0"/>
    <w:rsid w:val="003833C9"/>
    <w:rsid w:val="003B1FEC"/>
    <w:rsid w:val="003B5EEC"/>
    <w:rsid w:val="00457FEB"/>
    <w:rsid w:val="00461BE2"/>
    <w:rsid w:val="004A6AEA"/>
    <w:rsid w:val="004E561B"/>
    <w:rsid w:val="00534DB1"/>
    <w:rsid w:val="00537A73"/>
    <w:rsid w:val="0055369D"/>
    <w:rsid w:val="00587B56"/>
    <w:rsid w:val="00615281"/>
    <w:rsid w:val="00631A73"/>
    <w:rsid w:val="00641AA2"/>
    <w:rsid w:val="00652B9D"/>
    <w:rsid w:val="006754F3"/>
    <w:rsid w:val="006A1364"/>
    <w:rsid w:val="006B338E"/>
    <w:rsid w:val="006C48CD"/>
    <w:rsid w:val="006F041C"/>
    <w:rsid w:val="007102C2"/>
    <w:rsid w:val="00713F47"/>
    <w:rsid w:val="007544C2"/>
    <w:rsid w:val="0076711C"/>
    <w:rsid w:val="007757E3"/>
    <w:rsid w:val="00781DC6"/>
    <w:rsid w:val="007821B1"/>
    <w:rsid w:val="0078304D"/>
    <w:rsid w:val="00805F9C"/>
    <w:rsid w:val="00813FEC"/>
    <w:rsid w:val="0084497E"/>
    <w:rsid w:val="00845423"/>
    <w:rsid w:val="00866F5A"/>
    <w:rsid w:val="008854AD"/>
    <w:rsid w:val="008C14F5"/>
    <w:rsid w:val="00915CB1"/>
    <w:rsid w:val="00964C47"/>
    <w:rsid w:val="00990A15"/>
    <w:rsid w:val="00990E9B"/>
    <w:rsid w:val="00993486"/>
    <w:rsid w:val="009B6ECF"/>
    <w:rsid w:val="009D38AC"/>
    <w:rsid w:val="009F25EF"/>
    <w:rsid w:val="009F293C"/>
    <w:rsid w:val="00A05E8E"/>
    <w:rsid w:val="00A200AF"/>
    <w:rsid w:val="00A45A92"/>
    <w:rsid w:val="00AD79B6"/>
    <w:rsid w:val="00AF2019"/>
    <w:rsid w:val="00AF48AA"/>
    <w:rsid w:val="00B076C5"/>
    <w:rsid w:val="00B67535"/>
    <w:rsid w:val="00BD289C"/>
    <w:rsid w:val="00C45BA9"/>
    <w:rsid w:val="00C621ED"/>
    <w:rsid w:val="00C706EE"/>
    <w:rsid w:val="00CB6B11"/>
    <w:rsid w:val="00CC06A3"/>
    <w:rsid w:val="00CE7A80"/>
    <w:rsid w:val="00CF1946"/>
    <w:rsid w:val="00D01B58"/>
    <w:rsid w:val="00D04640"/>
    <w:rsid w:val="00D1625A"/>
    <w:rsid w:val="00D42D70"/>
    <w:rsid w:val="00D7182B"/>
    <w:rsid w:val="00D90637"/>
    <w:rsid w:val="00DC706E"/>
    <w:rsid w:val="00DC74E1"/>
    <w:rsid w:val="00E13A58"/>
    <w:rsid w:val="00E33C5E"/>
    <w:rsid w:val="00E54174"/>
    <w:rsid w:val="00E72B19"/>
    <w:rsid w:val="00E8272C"/>
    <w:rsid w:val="00E977C8"/>
    <w:rsid w:val="00EA3F36"/>
    <w:rsid w:val="00ED06E1"/>
    <w:rsid w:val="00ED522A"/>
    <w:rsid w:val="00F22B67"/>
    <w:rsid w:val="00F2594F"/>
    <w:rsid w:val="00F27821"/>
    <w:rsid w:val="00F5137D"/>
    <w:rsid w:val="00FA1FC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43517"/>
  <w15:chartTrackingRefBased/>
  <w15:docId w15:val="{6504ED6E-BAAB-4430-951D-3820817F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A80"/>
    <w:pPr>
      <w:spacing w:after="120" w:line="240" w:lineRule="auto"/>
    </w:pPr>
    <w:rPr>
      <w:rFonts w:ascii="Trebuchet MS" w:hAnsi="Trebuchet MS"/>
    </w:rPr>
  </w:style>
  <w:style w:type="paragraph" w:styleId="Heading1">
    <w:name w:val="heading 1"/>
    <w:basedOn w:val="Normal"/>
    <w:next w:val="Normal"/>
    <w:link w:val="Heading1Char"/>
    <w:uiPriority w:val="9"/>
    <w:qFormat/>
    <w:rsid w:val="00C621ED"/>
    <w:pPr>
      <w:keepNext/>
      <w:keepLines/>
      <w:numPr>
        <w:numId w:val="13"/>
      </w:numPr>
      <w:spacing w:before="240"/>
      <w:ind w:left="284" w:hanging="284"/>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621ED"/>
    <w:pPr>
      <w:keepNext/>
      <w:keepLines/>
      <w:numPr>
        <w:numId w:val="14"/>
      </w:numPr>
      <w:spacing w:before="120"/>
      <w:ind w:left="568" w:hanging="284"/>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259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qFormat/>
    <w:rsid w:val="00D01B58"/>
    <w:pPr>
      <w:keepNext/>
      <w:autoSpaceDE w:val="0"/>
      <w:autoSpaceDN w:val="0"/>
      <w:adjustRightInd w:val="0"/>
      <w:jc w:val="both"/>
      <w:outlineLvl w:val="4"/>
    </w:pPr>
    <w:rPr>
      <w:rFonts w:ascii="Verdana" w:eastAsia="Times New Roman" w:hAnsi="Verdana" w:cs="Times New Roman"/>
      <w:b/>
      <w:bCs/>
      <w:color w:val="CC3300"/>
      <w:sz w:val="16"/>
      <w:szCs w:val="16"/>
      <w:lang w:val="nl-NL" w:eastAsia="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D01B58"/>
    <w:rPr>
      <w:rFonts w:ascii="Verdana" w:eastAsia="Times New Roman" w:hAnsi="Verdana" w:cs="Times New Roman"/>
      <w:b/>
      <w:bCs/>
      <w:color w:val="CC3300"/>
      <w:sz w:val="16"/>
      <w:szCs w:val="16"/>
      <w:lang w:val="nl-NL" w:eastAsia="nl-NL"/>
    </w:rPr>
  </w:style>
  <w:style w:type="paragraph" w:styleId="Title">
    <w:name w:val="Title"/>
    <w:basedOn w:val="Normal"/>
    <w:next w:val="Normal"/>
    <w:link w:val="TitleChar"/>
    <w:uiPriority w:val="10"/>
    <w:qFormat/>
    <w:rsid w:val="00D7182B"/>
    <w:pPr>
      <w:pBdr>
        <w:bottom w:val="single" w:sz="8" w:space="1" w:color="7F7F7F" w:themeColor="text1" w:themeTint="80"/>
      </w:pBdr>
      <w:spacing w:before="120" w:after="200"/>
      <w:contextualSpacing/>
      <w:jc w:val="center"/>
    </w:pPr>
    <w:rPr>
      <w:rFonts w:ascii="Arial Rounded MT Bold" w:eastAsiaTheme="majorEastAsia" w:hAnsi="Arial Rounded MT Bold" w:cstheme="majorBidi"/>
      <w:color w:val="595959" w:themeColor="text1" w:themeTint="A6"/>
      <w:spacing w:val="-10"/>
      <w:kern w:val="28"/>
      <w:sz w:val="28"/>
      <w:szCs w:val="56"/>
    </w:rPr>
  </w:style>
  <w:style w:type="character" w:customStyle="1" w:styleId="TitleChar">
    <w:name w:val="Title Char"/>
    <w:basedOn w:val="DefaultParagraphFont"/>
    <w:link w:val="Title"/>
    <w:uiPriority w:val="10"/>
    <w:rsid w:val="00D7182B"/>
    <w:rPr>
      <w:rFonts w:ascii="Arial Rounded MT Bold" w:eastAsiaTheme="majorEastAsia" w:hAnsi="Arial Rounded MT Bold" w:cstheme="majorBidi"/>
      <w:color w:val="595959" w:themeColor="text1" w:themeTint="A6"/>
      <w:spacing w:val="-10"/>
      <w:kern w:val="28"/>
      <w:sz w:val="28"/>
      <w:szCs w:val="56"/>
    </w:rPr>
  </w:style>
  <w:style w:type="character" w:customStyle="1" w:styleId="Heading1Char">
    <w:name w:val="Heading 1 Char"/>
    <w:basedOn w:val="DefaultParagraphFont"/>
    <w:link w:val="Heading1"/>
    <w:uiPriority w:val="9"/>
    <w:rsid w:val="00C621ED"/>
    <w:rPr>
      <w:rFonts w:ascii="Trebuchet MS" w:eastAsiaTheme="majorEastAsia" w:hAnsi="Trebuchet MS" w:cstheme="majorBidi"/>
      <w:b/>
      <w:szCs w:val="32"/>
    </w:rPr>
  </w:style>
  <w:style w:type="character" w:customStyle="1" w:styleId="Heading2Char">
    <w:name w:val="Heading 2 Char"/>
    <w:basedOn w:val="DefaultParagraphFont"/>
    <w:link w:val="Heading2"/>
    <w:uiPriority w:val="9"/>
    <w:rsid w:val="00C621ED"/>
    <w:rPr>
      <w:rFonts w:ascii="Trebuchet MS" w:eastAsiaTheme="majorEastAsia" w:hAnsi="Trebuchet MS" w:cstheme="majorBidi"/>
      <w:b/>
      <w:szCs w:val="26"/>
    </w:rPr>
  </w:style>
  <w:style w:type="paragraph" w:styleId="ListParagraph">
    <w:name w:val="List Paragraph"/>
    <w:basedOn w:val="Normal"/>
    <w:uiPriority w:val="34"/>
    <w:qFormat/>
    <w:rsid w:val="00D01B58"/>
    <w:pPr>
      <w:ind w:left="340" w:hanging="340"/>
      <w:contextualSpacing/>
    </w:pPr>
  </w:style>
  <w:style w:type="paragraph" w:styleId="ListNumber">
    <w:name w:val="List Number"/>
    <w:basedOn w:val="Normal"/>
    <w:uiPriority w:val="99"/>
    <w:unhideWhenUsed/>
    <w:rsid w:val="00461BE2"/>
    <w:pPr>
      <w:keepNext/>
      <w:numPr>
        <w:numId w:val="8"/>
      </w:numPr>
      <w:spacing w:before="120"/>
      <w:ind w:left="357" w:hanging="357"/>
      <w:contextualSpacing/>
    </w:pPr>
    <w:rPr>
      <w:b/>
    </w:rPr>
  </w:style>
  <w:style w:type="paragraph" w:styleId="ListNumber2">
    <w:name w:val="List Number 2"/>
    <w:basedOn w:val="Normal"/>
    <w:uiPriority w:val="99"/>
    <w:unhideWhenUsed/>
    <w:rsid w:val="003B5EEC"/>
    <w:pPr>
      <w:keepNext/>
      <w:numPr>
        <w:numId w:val="9"/>
      </w:numPr>
      <w:spacing w:before="120"/>
      <w:ind w:left="697" w:hanging="357"/>
      <w:contextualSpacing/>
    </w:pPr>
    <w:rPr>
      <w:b/>
    </w:rPr>
  </w:style>
  <w:style w:type="table" w:styleId="TableGrid">
    <w:name w:val="Table Grid"/>
    <w:basedOn w:val="TableNormal"/>
    <w:uiPriority w:val="39"/>
    <w:rsid w:val="003B5EEC"/>
    <w:pPr>
      <w:spacing w:after="0" w:line="240" w:lineRule="auto"/>
    </w:pPr>
    <w:rPr>
      <w:rFonts w:ascii="Times New Roman" w:eastAsia="Times New Roman" w:hAnsi="Times New Roman" w:cs="Times New Roman"/>
      <w:sz w:val="20"/>
      <w:szCs w:val="20"/>
      <w:lang w:val="nl-NL" w:eastAsia="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2">
    <w:name w:val="Grid Table 4 Accent 2"/>
    <w:basedOn w:val="TableNormal"/>
    <w:uiPriority w:val="49"/>
    <w:rsid w:val="003B5EEC"/>
    <w:pPr>
      <w:spacing w:after="0" w:line="240" w:lineRule="auto"/>
    </w:pPr>
    <w:rPr>
      <w:rFonts w:ascii="Times New Roman" w:eastAsia="Times New Roman" w:hAnsi="Times New Roman" w:cs="Times New Roman"/>
      <w:sz w:val="20"/>
      <w:szCs w:val="20"/>
      <w:lang w:val="nl-NL" w:eastAsia="nl-N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3B5EEC"/>
    <w:pPr>
      <w:tabs>
        <w:tab w:val="center" w:pos="4536"/>
        <w:tab w:val="right" w:pos="9072"/>
      </w:tabs>
      <w:spacing w:after="0"/>
    </w:pPr>
  </w:style>
  <w:style w:type="character" w:customStyle="1" w:styleId="HeaderChar">
    <w:name w:val="Header Char"/>
    <w:basedOn w:val="DefaultParagraphFont"/>
    <w:link w:val="Header"/>
    <w:uiPriority w:val="99"/>
    <w:rsid w:val="003B5EEC"/>
    <w:rPr>
      <w:rFonts w:ascii="Trebuchet MS" w:hAnsi="Trebuchet MS"/>
    </w:rPr>
  </w:style>
  <w:style w:type="paragraph" w:styleId="Footer">
    <w:name w:val="footer"/>
    <w:basedOn w:val="Normal"/>
    <w:link w:val="FooterChar"/>
    <w:uiPriority w:val="99"/>
    <w:unhideWhenUsed/>
    <w:rsid w:val="003B5EEC"/>
    <w:pPr>
      <w:tabs>
        <w:tab w:val="center" w:pos="4536"/>
        <w:tab w:val="right" w:pos="9072"/>
      </w:tabs>
      <w:spacing w:after="0"/>
    </w:pPr>
  </w:style>
  <w:style w:type="character" w:customStyle="1" w:styleId="FooterChar">
    <w:name w:val="Footer Char"/>
    <w:basedOn w:val="DefaultParagraphFont"/>
    <w:link w:val="Footer"/>
    <w:uiPriority w:val="99"/>
    <w:rsid w:val="003B5EEC"/>
    <w:rPr>
      <w:rFonts w:ascii="Trebuchet MS" w:hAnsi="Trebuchet MS"/>
    </w:rPr>
  </w:style>
  <w:style w:type="paragraph" w:styleId="ListBullet2">
    <w:name w:val="List Bullet 2"/>
    <w:basedOn w:val="Normal"/>
    <w:uiPriority w:val="99"/>
    <w:unhideWhenUsed/>
    <w:rsid w:val="00813FEC"/>
    <w:pPr>
      <w:numPr>
        <w:numId w:val="4"/>
      </w:numPr>
      <w:contextualSpacing/>
    </w:pPr>
  </w:style>
  <w:style w:type="paragraph" w:styleId="Subtitle">
    <w:name w:val="Subtitle"/>
    <w:basedOn w:val="Normal"/>
    <w:next w:val="Normal"/>
    <w:link w:val="SubtitleChar"/>
    <w:uiPriority w:val="11"/>
    <w:qFormat/>
    <w:rsid w:val="00D42D70"/>
    <w:pPr>
      <w:numPr>
        <w:ilvl w:val="1"/>
      </w:numPr>
      <w:pBdr>
        <w:top w:val="single" w:sz="8" w:space="1" w:color="C00000"/>
        <w:left w:val="single" w:sz="8" w:space="4" w:color="C00000"/>
        <w:bottom w:val="single" w:sz="8" w:space="1" w:color="C00000"/>
        <w:right w:val="single" w:sz="8" w:space="4" w:color="C00000"/>
      </w:pBdr>
      <w:tabs>
        <w:tab w:val="right" w:pos="9639"/>
      </w:tabs>
      <w:spacing w:after="240"/>
    </w:pPr>
    <w:rPr>
      <w:rFonts w:ascii="Arial Rounded MT Bold" w:eastAsiaTheme="minorEastAsia" w:hAnsi="Arial Rounded MT Bold"/>
      <w:color w:val="C00000"/>
      <w:spacing w:val="15"/>
      <w:sz w:val="24"/>
    </w:rPr>
  </w:style>
  <w:style w:type="character" w:customStyle="1" w:styleId="SubtitleChar">
    <w:name w:val="Subtitle Char"/>
    <w:basedOn w:val="DefaultParagraphFont"/>
    <w:link w:val="Subtitle"/>
    <w:uiPriority w:val="11"/>
    <w:rsid w:val="00D42D70"/>
    <w:rPr>
      <w:rFonts w:ascii="Arial Rounded MT Bold" w:eastAsiaTheme="minorEastAsia" w:hAnsi="Arial Rounded MT Bold"/>
      <w:color w:val="C00000"/>
      <w:spacing w:val="15"/>
      <w:sz w:val="24"/>
    </w:rPr>
  </w:style>
  <w:style w:type="table" w:styleId="TableGridLight">
    <w:name w:val="Grid Table Light"/>
    <w:basedOn w:val="TableNormal"/>
    <w:uiPriority w:val="40"/>
    <w:rsid w:val="00D718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F2594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D289C"/>
    <w:rPr>
      <w:color w:val="0563C1" w:themeColor="hyperlink"/>
      <w:u w:val="single"/>
    </w:rPr>
  </w:style>
  <w:style w:type="character" w:styleId="UnresolvedMention">
    <w:name w:val="Unresolved Mention"/>
    <w:basedOn w:val="DefaultParagraphFont"/>
    <w:uiPriority w:val="99"/>
    <w:semiHidden/>
    <w:unhideWhenUsed/>
    <w:rsid w:val="00BD2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arallel.vub.ac.be/documentation/websites/internet_introductie.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parallel.vub.ac.be/documentation/websites/website_elements.ht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arallel.vub.ac.be/documentation/websites/werking_website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Downloads\VOORSTEL%20Sjabloon%20voor%20examen%20of%20toets.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F3F15385463D42819D19A01E60BFFA" ma:contentTypeVersion="13" ma:contentTypeDescription="Een nieuw document maken." ma:contentTypeScope="" ma:versionID="4445610966e5ce5b481c427cbedd69a3">
  <xsd:schema xmlns:xsd="http://www.w3.org/2001/XMLSchema" xmlns:xs="http://www.w3.org/2001/XMLSchema" xmlns:p="http://schemas.microsoft.com/office/2006/metadata/properties" xmlns:ns2="9624362a-8097-4200-8900-33b10c66f405" xmlns:ns3="61d8343e-1e80-49ff-b43a-00ec9eeb3420" targetNamespace="http://schemas.microsoft.com/office/2006/metadata/properties" ma:root="true" ma:fieldsID="4044be3df3d5cf755bea92d266198952" ns2:_="" ns3:_="">
    <xsd:import namespace="9624362a-8097-4200-8900-33b10c66f405"/>
    <xsd:import namespace="61d8343e-1e80-49ff-b43a-00ec9eeb342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24362a-8097-4200-8900-33b10c66f40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5" nillable="true" ma:displayName="Taxonomy Catch All Column" ma:hidden="true" ma:list="{ca29db08-a7ad-4860-a5d4-fdc8a164f601}" ma:internalName="TaxCatchAll" ma:showField="CatchAllData" ma:web="9624362a-8097-4200-8900-33b10c66f4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1d8343e-1e80-49ff-b43a-00ec9eeb342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43af9f99-dff4-4038-ba59-6818e219b343"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1d8343e-1e80-49ff-b43a-00ec9eeb3420">
      <Terms xmlns="http://schemas.microsoft.com/office/infopath/2007/PartnerControls"/>
    </lcf76f155ced4ddcb4097134ff3c332f>
    <TaxCatchAll xmlns="9624362a-8097-4200-8900-33b10c66f405" xsi:nil="true"/>
  </documentManagement>
</p:properties>
</file>

<file path=customXml/itemProps1.xml><?xml version="1.0" encoding="utf-8"?>
<ds:datastoreItem xmlns:ds="http://schemas.openxmlformats.org/officeDocument/2006/customXml" ds:itemID="{D0781FDB-17B1-4DFE-92EF-CB444DB72A88}">
  <ds:schemaRefs>
    <ds:schemaRef ds:uri="http://schemas.microsoft.com/sharepoint/v3/contenttype/forms"/>
  </ds:schemaRefs>
</ds:datastoreItem>
</file>

<file path=customXml/itemProps2.xml><?xml version="1.0" encoding="utf-8"?>
<ds:datastoreItem xmlns:ds="http://schemas.openxmlformats.org/officeDocument/2006/customXml" ds:itemID="{C31AA627-7EEC-4B1B-8E58-1F17FABA9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24362a-8097-4200-8900-33b10c66f405"/>
    <ds:schemaRef ds:uri="61d8343e-1e80-49ff-b43a-00ec9eeb34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CB8276-914D-4777-8BB5-F7F045D80BC9}">
  <ds:schemaRefs>
    <ds:schemaRef ds:uri="http://schemas.openxmlformats.org/officeDocument/2006/bibliography"/>
  </ds:schemaRefs>
</ds:datastoreItem>
</file>

<file path=customXml/itemProps4.xml><?xml version="1.0" encoding="utf-8"?>
<ds:datastoreItem xmlns:ds="http://schemas.openxmlformats.org/officeDocument/2006/customXml" ds:itemID="{41DC2CD8-EB16-462F-B9E8-4531530F01CA}">
  <ds:schemaRefs>
    <ds:schemaRef ds:uri="http://schemas.microsoft.com/office/2006/metadata/properties"/>
    <ds:schemaRef ds:uri="http://schemas.microsoft.com/office/infopath/2007/PartnerControls"/>
    <ds:schemaRef ds:uri="61d8343e-1e80-49ff-b43a-00ec9eeb3420"/>
    <ds:schemaRef ds:uri="9624362a-8097-4200-8900-33b10c66f405"/>
  </ds:schemaRefs>
</ds:datastoreItem>
</file>

<file path=docProps/app.xml><?xml version="1.0" encoding="utf-8"?>
<Properties xmlns="http://schemas.openxmlformats.org/officeDocument/2006/extended-properties" xmlns:vt="http://schemas.openxmlformats.org/officeDocument/2006/docPropsVTypes">
  <Template>VOORSTEL Sjabloon voor examen of toets.dotx</Template>
  <TotalTime>10</TotalTime>
  <Pages>3</Pages>
  <Words>551</Words>
  <Characters>3145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Vital Vercleyen | Benedictuspoort</cp:lastModifiedBy>
  <cp:revision>6</cp:revision>
  <dcterms:created xsi:type="dcterms:W3CDTF">2024-09-23T18:39:00Z</dcterms:created>
  <dcterms:modified xsi:type="dcterms:W3CDTF">2025-09-20T12:48:00Z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0x010100C5F3F15385463D42819D19A01E60BFFA</vt:lpwstr>
  </property>
  <property fmtid="{D5CDD505-2E9C-101B-9397-08002B2CF9AE}" pid="3" name="Order">
    <vt:r8>7000</vt:r8>
  </property>
</Properties>
</file>